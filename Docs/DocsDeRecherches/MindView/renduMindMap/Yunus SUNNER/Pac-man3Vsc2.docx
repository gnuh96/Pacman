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  <Default Extension="docx" ContentType="application/vnd.openxmlformats-officedocument.wordprocessingml.document.main+xml"/>
  <Override PartName="/customXml/itemProps1.xml" ContentType="application/vnd.openxmlformats-officedocument.itemProps1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bookmarkStart w:name="_MV3BS_0" w:id="1"/>
    <w:bookmarkStart w:name="_MV3TS_projectmanagement_2" w:id="2"/>
    <w:p>
      <w:pPr>
        <w:pStyle w:val="Title"/>
      </w:pPr>
      <w:bookmarkStart w:name="BRANCH_0" w:id="3"/>
      <w:r>
        <w:rPr/>
        <w:t xml:space="preserve">Pac-Man</w:t>
      </w:r>
      <w:bookmarkEnd w:id="3"/>
    </w:p>
    <w:bookmarkStart w:name="_MV3XX_4" w:id="4"/>
    <w:p>
      <w:pPr/>
      <w:r>
        <w:rPr>
          <w:noProof/>
          <w:lang w:val="fr-FR"/>
        </w:rPr>
        <w:drawing>
          <wp:inline distT="0" distB="0" distL="0" distR="0">
            <wp:extent cx="6120000" cy="2559764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5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bookmarkStart w:name="_Toc" w:id="200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4000154">
        <w:r>
          <w:rPr>
            <w:rStyle w:val="Hyperlink"/>
          </w:rPr>
          <w:t xml:space="preserve">IA Fantôme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_Toc44000154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55">
        <w:r>
          <w:rPr>
            <w:rStyle w:val="Hyperlink"/>
          </w:rPr>
          <w:t xml:space="preserve">Des comportements différents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_Toc44000155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56">
        <w:r>
          <w:rPr>
            <w:rStyle w:val="Hyperlink"/>
          </w:rPr>
          <w:t xml:space="preserve">Une difficulté croissante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_Toc44000156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57">
        <w:r>
          <w:rPr>
            <w:rStyle w:val="Hyperlink"/>
          </w:rPr>
          <w:t xml:space="preserve">Vitesses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_Toc44000157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58">
        <w:r>
          <w:rPr>
            <w:rStyle w:val="Hyperlink"/>
          </w:rPr>
          <w:t xml:space="preserve">Déplacement aléatoire puis ciblage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_Toc44000158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59">
        <w:r>
          <w:rPr>
            <w:rStyle w:val="Hyperlink"/>
          </w:rPr>
          <w:t xml:space="preserve">Idée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_Toc44000159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160">
        <w:r>
          <w:rPr>
            <w:rStyle w:val="Hyperlink"/>
          </w:rPr>
          <w:t xml:space="preserve">Labyrinthe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61">
        <w:r>
          <w:rPr>
            <w:rStyle w:val="Hyperlink"/>
          </w:rPr>
          <w:t xml:space="preserve">Tableau[x][y]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62">
        <w:r>
          <w:rPr>
            <w:rStyle w:val="Hyperlink"/>
          </w:rPr>
          <w:t xml:space="preserve">0=vide 1=nourriture 2=mur 3=fruit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_Toc44000162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63">
        <w:r>
          <w:rPr>
            <w:rStyle w:val="Hyperlink"/>
          </w:rPr>
          <w:t xml:space="preserve">.txt avec tout les 012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_Toc44000163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164">
        <w:r>
          <w:rPr>
            <w:rStyle w:val="Hyperlink"/>
          </w:rPr>
          <w:t xml:space="preserve">Contrôle Joueur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65">
        <w:r>
          <w:rPr>
            <w:rStyle w:val="Hyperlink"/>
          </w:rPr>
          <w:t xml:space="preserve">Clavier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66">
        <w:r>
          <w:rPr>
            <w:rStyle w:val="Hyperlink"/>
          </w:rPr>
          <w:t xml:space="preserve">Flèches directionnelles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67">
        <w:r>
          <w:rPr>
            <w:rStyle w:val="Hyperlink"/>
          </w:rPr>
          <w:t xml:space="preserve">Z/Q/S/D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68">
        <w:r>
          <w:rPr>
            <w:rStyle w:val="Hyperlink"/>
          </w:rPr>
          <w:t xml:space="preserve">Etc,...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69">
        <w:r>
          <w:rPr>
            <w:rStyle w:val="Hyperlink"/>
          </w:rPr>
          <w:t xml:space="preserve">Souris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_Toc44000169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0">
        <w:r>
          <w:rPr>
            <w:rStyle w:val="Hyperlink"/>
          </w:rPr>
          <w:t xml:space="preserve">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1">
        <w:r>
          <w:rPr>
            <w:rStyle w:val="Hyperlink"/>
          </w:rPr>
          <w:t xml:space="preserve">Bouton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2">
        <w:r>
          <w:rPr>
            <w:rStyle w:val="Hyperlink"/>
          </w:rPr>
          <w:t xml:space="preserve">Etc,...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_Toc44000172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173">
        <w:r>
          <w:rPr>
            <w:rStyle w:val="Hyperlink"/>
          </w:rPr>
          <w:t xml:space="preserve">Caractéristique du joueur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74">
        <w:r>
          <w:rPr>
            <w:rStyle w:val="Hyperlink"/>
          </w:rPr>
          <w:t xml:space="preserve">Coordonnées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5">
        <w:r>
          <w:rPr>
            <w:rStyle w:val="Hyperlink"/>
          </w:rPr>
          <w:t xml:space="preserve">En x/y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6">
        <w:r>
          <w:rPr>
            <w:rStyle w:val="Hyperlink"/>
          </w:rPr>
          <w:t xml:space="preserve">Stockées dans deux variables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77">
        <w:r>
          <w:rPr>
            <w:rStyle w:val="Hyperlink"/>
          </w:rPr>
          <w:t xml:space="preserve">Nombre de vie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8">
        <w:r>
          <w:rPr>
            <w:rStyle w:val="Hyperlink"/>
          </w:rPr>
          <w:t xml:space="preserve">3 vies au départ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79">
        <w:r>
          <w:rPr>
            <w:rStyle w:val="Hyperlink"/>
          </w:rPr>
          <w:t xml:space="preserve">Bonus de vies selon score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_Toc44000179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80">
        <w:r>
          <w:rPr>
            <w:rStyle w:val="Hyperlink"/>
          </w:rPr>
          <w:t xml:space="preserve">États du joueur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1">
        <w:r>
          <w:rPr>
            <w:rStyle w:val="Hyperlink"/>
          </w:rPr>
          <w:t xml:space="preserve">Invincible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2">
        <w:r>
          <w:rPr>
            <w:rStyle w:val="Hyperlink"/>
          </w:rPr>
          <w:t xml:space="preserve">Vulnérable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_Toc44000182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183">
        <w:r>
          <w:rPr>
            <w:rStyle w:val="Hyperlink"/>
          </w:rPr>
          <w:t xml:space="preserve">Déroulement partie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84">
        <w:r>
          <w:rPr>
            <w:rStyle w:val="Hyperlink"/>
          </w:rPr>
          <w:t xml:space="preserve">Règles du jeu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85">
        <w:r>
          <w:rPr>
            <w:rStyle w:val="Hyperlink"/>
          </w:rPr>
          <w:t xml:space="preserve">But : Avoir le meilleur score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6">
        <w:r>
          <w:rPr>
            <w:rStyle w:val="Hyperlink"/>
          </w:rPr>
          <w:t xml:space="preserve">Manger des pac-gommes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_Toc44000186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7">
        <w:r>
          <w:rPr>
            <w:rStyle w:val="Hyperlink"/>
          </w:rPr>
          <w:t xml:space="preserve">Manger des fruits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_Toc44000187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8">
        <w:r>
          <w:rPr>
            <w:rStyle w:val="Hyperlink"/>
          </w:rPr>
          <w:t xml:space="preserve">Manger des fantômes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89">
        <w:r>
          <w:rPr>
            <w:rStyle w:val="Hyperlink"/>
          </w:rPr>
          <w:t xml:space="preserve">Passer des niveaux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_Toc44000189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90">
        <w:r>
          <w:rPr>
            <w:rStyle w:val="Hyperlink"/>
          </w:rPr>
          <w:t xml:space="preserve">Fin de partie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1">
        <w:r>
          <w:rPr>
            <w:rStyle w:val="Hyperlink"/>
          </w:rPr>
          <w:t xml:space="preserve">Finir tout les niveaux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_Toc44000191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2">
        <w:r>
          <w:rPr>
            <w:rStyle w:val="Hyperlink"/>
          </w:rPr>
          <w:t xml:space="preserve">Perdre toute ses vies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_Toc44000192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193">
        <w:r>
          <w:rPr>
            <w:rStyle w:val="Hyperlink"/>
          </w:rPr>
          <w:t xml:space="preserve">Multi-joueurs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94">
        <w:r>
          <w:rPr>
            <w:rStyle w:val="Hyperlink"/>
          </w:rPr>
          <w:t xml:space="preserve">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_Toc44000194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5">
        <w:r>
          <w:rPr>
            <w:rStyle w:val="Hyperlink"/>
          </w:rPr>
          <w:t xml:space="preserve">Différent contrôle selon joueur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_Toc44000195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6">
        <w:r>
          <w:rPr>
            <w:rStyle w:val="Hyperlink"/>
          </w:rPr>
          <w:t xml:space="preserve">Contrôle fantome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_Toc44000196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history="1" w:anchor="_Toc44000197">
        <w:r>
          <w:rPr>
            <w:rStyle w:val="Hyperlink"/>
          </w:rPr>
          <w:t xml:space="preserve">Affichage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_Toc44000197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history="1" w:anchor="_Toc44000198">
        <w:r>
          <w:rPr>
            <w:rStyle w:val="Hyperlink"/>
          </w:rPr>
          <w:t xml:space="preserve">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_Toc44000198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199">
        <w:r>
          <w:rPr>
            <w:rStyle w:val="Hyperlink"/>
          </w:rPr>
          <w:t xml:space="preserve">Gestion des images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_Toc44000199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history="1" w:anchor="_Toc44000200">
        <w:r>
          <w:rPr>
            <w:rStyle w:val="Hyperlink"/>
          </w:rPr>
          <w:t xml:space="preserve">Interaction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_Toc44000200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bookmarkEnd w:id="200"/>
    <w:p>
      <w:r>
        <w:br w:type="page"/>
      </w:r>
    </w:p>
    <w:bookmarkStart w:name="_MV3TD_PT8H00M00S_5" w:id="5"/>
    <w:bookmarkEnd w:id="5"/>
    <w:p>
      <w:pPr/>
      <w:bookmarkStart w:name="_MV3BP_100_100_6" w:id="6"/>
      <w:r>
        <w:rPr>
          <w:noProof/>
          <w:lang w:val="fr-FR"/>
        </w:rPr>
        <w:drawing>
          <wp:inline distT="0" distB="0" distL="0" distR="0">
            <wp:extent cx="1457325" cy="714375"/>
            <wp:docPr id="2" name="pic00002.png" descr="pacmanplan.png" title="pacmanpla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pic00002.png" descr="pacmanplan.png" title="pacmanpla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bookmarkEnd w:id="2"/>
    <w:bookmarkEnd w:id="1"/>
    <w:bookmarkStart w:name="_MV3BS_1" w:id="7"/>
    <w:p>
      <w:pPr>
        <w:pStyle w:val="Heading1"/>
      </w:pPr>
      <w:bookmarkStart w:name="_Toc44000154" w:id="153"/>
      <w:bookmarkStart w:name="BRANCH_1" w:id="8"/>
      <w:r>
        <w:rPr/>
        <w:t xml:space="preserve">IA Fantôme</w:t>
      </w:r>
      <w:bookmarkEnd w:id="8"/>
      <w:bookmarkEnd w:id="153"/>
    </w:p>
    <w:bookmarkStart w:name="_MV3TD_PT8H00M00S_9" w:id="9"/>
    <w:bookmarkEnd w:id="9"/>
    <w:p>
      <w:pPr/>
      <w:bookmarkStart w:name="_MV3BP_100_100_10" w:id="10"/>
      <w:r>
        <w:rPr>
          <w:noProof/>
          <w:lang w:val="fr-FR"/>
        </w:rPr>
        <w:drawing>
          <wp:inline distT="0" distB="0" distL="0" distR="0">
            <wp:extent cx="952500" cy="952500"/>
            <wp:docPr id="3" name="pic00003.png" descr="kisspng-pac-man-party-worlds-biggest-pac-man-ghosts-pac-man-ghost-png-clipart-5a7561ddb18662.9709180915176422057272.png" title="kisspng-pac-man-party-worlds-biggest-pac-man-ghosts-pac-man-ghost-png-clipart-5a7561ddb18662.97091809151764220572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pic00003.png" descr="kisspng-pac-man-party-worlds-biggest-pac-man-ghosts-pac-man-ghost-png-clipart-5a7561ddb18662.9709180915176422057272.png" title="kisspng-pac-man-party-worlds-biggest-pac-man-ghosts-pac-man-ghost-png-clipart-5a7561ddb18662.970918091517642205727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>
      <w:pPr>
        <w:ilvl w:val="0"/>
        <w:rPr/>
      </w:pPr>
      <w:r>
        <w:rPr/>
        <w:t xml:space="preserve">Il y aura 4 fantômes</w:t>
      </w:r>
    </w:p>
    <w:bookmarkEnd w:id="7"/>
    <w:bookmarkStart w:name="_MV3BS_2" w:id="11"/>
    <w:p>
      <w:pPr>
        <w:pStyle w:val="Heading2"/>
      </w:pPr>
      <w:bookmarkStart w:name="_Toc44000155" w:id="154"/>
      <w:bookmarkStart w:name="BRANCH_2" w:id="12"/>
      <w:r>
        <w:rPr/>
        <w:t xml:space="preserve">Des comportements différents</w:t>
      </w:r>
      <w:bookmarkEnd w:id="12"/>
      <w:bookmarkEnd w:id="154"/>
    </w:p>
    <w:bookmarkStart w:name="_MV3TD_PT8H00M00S_13" w:id="13"/>
    <w:bookmarkEnd w:id="13"/>
    <w:p>
      <w:pPr>
        <w:ilvl w:val="0"/>
        <w:rPr/>
      </w:pPr>
      <w:r>
        <w:rPr/>
        <w:t xml:space="preserve">	Les quatre fantômes adoptent des styles diff</w:t>
      </w:r>
      <w:r>
        <w:rPr/>
        <w:t xml:space="preserve">é</w:t>
      </w:r>
      <w:r>
        <w:rPr/>
        <w:t xml:space="preserve">rents. Tout d'abord ils se </w:t>
      </w:r>
      <w:r>
        <w:rPr/>
        <w:t xml:space="preserve">dispersent aux quatre coins du labyrinthe puis "chassent" lorsque leur IA entre en </w:t>
      </w:r>
      <w:r>
        <w:rPr/>
        <w:t xml:space="preserve">jeu.</w:t>
      </w:r>
    </w:p>
    <w:p>
      <w:pPr>
        <w:ilvl w:val="0"/>
        <w:rPr/>
      </w:pPr>
      <w:r>
        <w:rPr/>
        <w:t xml:space="preserve">Aussi les fantômes ralentissent lorsque ils pénètrent dans un des deux tunnels de </w:t>
      </w:r>
      <w:r>
        <w:rPr/>
        <w:t xml:space="preserve">chaque cot</w:t>
      </w:r>
      <w:r>
        <w:rPr/>
        <w:t xml:space="preserve">é</w:t>
      </w:r>
      <w:r>
        <w:rPr/>
        <w:t xml:space="preserve"> de l'</w:t>
      </w:r>
      <w:r>
        <w:rPr/>
        <w:t xml:space="preserve">é</w:t>
      </w:r>
      <w:r>
        <w:rPr/>
        <w:t xml:space="preserve">cran.</w:t>
      </w:r>
    </w:p>
    <w:p>
      <w:pPr>
        <w:ilvl w:val="0"/>
        <w:rPr/>
      </w:pPr>
      <w:r>
        <w:rPr/>
        <w:t xml:space="preserve">Cependant chaque fantôme poss</w:t>
      </w:r>
      <w:r>
        <w:rPr/>
        <w:t xml:space="preserve">è</w:t>
      </w:r>
      <w:r>
        <w:rPr/>
        <w:t xml:space="preserve">de une IA diff</w:t>
      </w:r>
      <w:r>
        <w:rPr/>
        <w:t xml:space="preserve">é</w:t>
      </w:r>
      <w:r>
        <w:rPr/>
        <w:t xml:space="preserve">rente:</w:t>
      </w:r>
    </w:p>
    <w:p>
      <w:pPr>
        <w:numPr>
          <w:ilvl w:val="0"/>
          <w:numId w:val="31"/>
        </w:numPr>
        <w:ind w:left="400" w:hanging="400"/>
        <w:rPr/>
      </w:pPr>
      <w:r>
        <w:rPr/>
        <w:t xml:space="preserve">Le fantôme rouge poursuit obstinément Pac-Man.</w:t>
      </w:r>
    </w:p>
    <w:p>
      <w:pPr>
        <w:numPr>
          <w:ilvl w:val="0"/>
          <w:numId w:val="31"/>
        </w:numPr>
        <w:ind w:left="400" w:hanging="400"/>
        <w:rPr/>
      </w:pPr>
      <w:r>
        <w:rPr/>
        <w:t xml:space="preserve">Le fantôme rose tente de tendre une embuscade à Pac-Man en se déplaçant </w:t>
      </w:r>
      <w:r>
        <w:rPr/>
        <w:t xml:space="preserve">parallèlement à lui.</w:t>
      </w:r>
    </w:p>
    <w:p>
      <w:pPr>
        <w:numPr>
          <w:ilvl w:val="0"/>
          <w:numId w:val="31"/>
        </w:numPr>
        <w:ind w:left="400" w:hanging="400"/>
        <w:rPr/>
      </w:pPr>
      <w:r>
        <w:rPr/>
        <w:t xml:space="preserve">Le fantôme cyan essaie de mettre Pac-Man entre Blinky et lui-même.</w:t>
      </w:r>
    </w:p>
    <w:p>
      <w:pPr>
        <w:numPr>
          <w:ilvl w:val="0"/>
          <w:numId w:val="31"/>
        </w:numPr>
        <w:ind w:left="400" w:hanging="400"/>
        <w:rPr/>
      </w:pPr>
      <w:r>
        <w:rPr/>
        <w:t xml:space="preserve">Le fantôme orange poursuit Pac-Man lorsqu'il est loin de lui, mais s'éloigne </w:t>
      </w:r>
      <w:r>
        <w:rPr/>
        <w:t xml:space="preserve">une fois sur deux lorsqu'il se rapproche.</w:t>
      </w:r>
    </w:p>
    <w:bookmarkEnd w:id="11"/>
    <w:bookmarkStart w:name="_MV3BS_3" w:id="14"/>
    <w:p>
      <w:pPr>
        <w:pStyle w:val="Heading2"/>
      </w:pPr>
      <w:bookmarkStart w:name="_Toc44000156" w:id="155"/>
      <w:bookmarkStart w:name="BRANCH_3" w:id="15"/>
      <w:r>
        <w:rPr/>
        <w:t xml:space="preserve">Une difficulté croissante</w:t>
      </w:r>
      <w:bookmarkEnd w:id="15"/>
      <w:bookmarkEnd w:id="155"/>
    </w:p>
    <w:bookmarkStart w:name="_MV3TD_PT8H00M00S_16" w:id="16"/>
    <w:bookmarkEnd w:id="16"/>
    <w:bookmarkEnd w:id="14"/>
    <w:bookmarkStart w:name="_MV3BS_4" w:id="17"/>
    <w:p>
      <w:pPr>
        <w:pStyle w:val="Heading3"/>
      </w:pPr>
      <w:bookmarkStart w:name="_Toc44000157" w:id="156"/>
      <w:bookmarkStart w:name="BRANCH_4" w:id="18"/>
      <w:r>
        <w:rPr/>
        <w:t xml:space="preserve">Vitesses</w:t>
      </w:r>
      <w:bookmarkEnd w:id="18"/>
      <w:bookmarkEnd w:id="156"/>
    </w:p>
    <w:bookmarkStart w:name="_MV3TD_PT8H00M00S_19" w:id="19"/>
    <w:bookmarkEnd w:id="19"/>
    <w:bookmarkEnd w:id="17"/>
    <w:bookmarkStart w:name="_MV3BS_5" w:id="20"/>
    <w:p>
      <w:pPr>
        <w:pStyle w:val="Heading3"/>
      </w:pPr>
      <w:bookmarkStart w:name="_Toc44000158" w:id="157"/>
      <w:bookmarkStart w:name="BRANCH_5" w:id="21"/>
      <w:r>
        <w:rPr/>
        <w:t xml:space="preserve">Déplacement aléatoire puis ciblage </w:t>
      </w:r>
      <w:bookmarkEnd w:id="21"/>
      <w:bookmarkEnd w:id="157"/>
    </w:p>
    <w:bookmarkStart w:name="_MV3TD_PT8H00M00S_22" w:id="22"/>
    <w:bookmarkEnd w:id="22"/>
    <w:bookmarkEnd w:id="20"/>
    <w:bookmarkStart w:name="_MV3BS_6" w:id="23"/>
    <w:p>
      <w:pPr>
        <w:pStyle w:val="Heading3"/>
      </w:pPr>
      <w:bookmarkStart w:name="_Toc44000159" w:id="158"/>
      <w:bookmarkStart w:name="BRANCH_6" w:id="24"/>
      <w:r>
        <w:rPr/>
        <w:t xml:space="preserve">Idée</w:t>
      </w:r>
      <w:bookmarkEnd w:id="24"/>
      <w:bookmarkEnd w:id="158"/>
    </w:p>
    <w:bookmarkStart w:name="_MV3TD_PT8H00M00S_25" w:id="25"/>
    <w:bookmarkEnd w:id="25"/>
    <w:bookmarkEnd w:id="23"/>
    <w:bookmarkStart w:name="_MV3BS_7" w:id="26"/>
    <w:p>
      <w:pPr>
        <w:pStyle w:val="Heading1"/>
      </w:pPr>
      <w:bookmarkStart w:name="_Toc44000160" w:id="159"/>
      <w:bookmarkStart w:name="BRANCH_7" w:id="27"/>
      <w:r>
        <w:rPr/>
        <w:t xml:space="preserve">Labyrinthe</w:t>
      </w:r>
      <w:bookmarkEnd w:id="27"/>
      <w:bookmarkEnd w:id="159"/>
    </w:p>
    <w:bookmarkStart w:name="_MV3TD_PT8H00M00S_28" w:id="28"/>
    <w:bookmarkEnd w:id="28"/>
    <w:p>
      <w:pPr/>
      <w:bookmarkStart w:name="_MV3BP_100_100_29" w:id="29"/>
      <w:r>
        <w:rPr>
          <w:noProof/>
          <w:lang w:val="fr-FR"/>
        </w:rPr>
        <w:drawing>
          <wp:inline distT="0" distB="0" distL="0" distR="0">
            <wp:extent cx="1190625" cy="800100"/>
            <wp:docPr id="4" name="pic00004.jpg" descr="map_pac-man.jpg" title="map_pac-ma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pic00004.jpg" descr="map_pac-man.jpg" title="map_pac-ma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bookmarkEnd w:id="26"/>
    <w:bookmarkStart w:name="_MV3BS_8" w:id="30"/>
    <w:p>
      <w:pPr>
        <w:pStyle w:val="Heading2"/>
      </w:pPr>
      <w:bookmarkStart w:name="_Toc44000161" w:id="160"/>
      <w:bookmarkStart w:name="BRANCH_8" w:id="31"/>
      <w:r>
        <w:rPr/>
        <w:t xml:space="preserve">Tableau[x][y]</w:t>
      </w:r>
      <w:bookmarkEnd w:id="31"/>
      <w:bookmarkEnd w:id="160"/>
    </w:p>
    <w:bookmarkStart w:name="_MV3TD_PT8H00M00S_32" w:id="32"/>
    <w:bookmarkEnd w:id="32"/>
    <w:p>
      <w:pPr>
        <w:ilvl w:val="0"/>
        <w:rPr/>
      </w:pPr>
      <w:r>
        <w:rPr/>
        <w:t xml:space="preserve">Nous allons mod</w:t>
      </w:r>
      <w:r>
        <w:rPr/>
        <w:t xml:space="preserve">é</w:t>
      </w:r>
      <w:r>
        <w:rPr/>
        <w:t xml:space="preserve">liser le labyrinthe grâce </w:t>
      </w:r>
      <w:r>
        <w:rPr/>
        <w:t xml:space="preserve">à</w:t>
      </w:r>
      <w:r>
        <w:rPr/>
        <w:t xml:space="preserve"> une matrice (tableau </w:t>
      </w:r>
      <w:r>
        <w:rPr/>
        <w:t xml:space="preserve">à</w:t>
      </w:r>
      <w:r>
        <w:rPr/>
        <w:t xml:space="preserve"> double entr</w:t>
      </w:r>
      <w:r>
        <w:rPr/>
        <w:t xml:space="preserve">é</w:t>
      </w:r>
      <w:r>
        <w:rPr/>
        <w:t xml:space="preserve"> x </w:t>
      </w:r>
      <w:r>
        <w:rPr/>
        <w:t xml:space="preserve">et y). Dans cette matrice chaque valeur va repr</w:t>
      </w:r>
      <w:r>
        <w:rPr/>
        <w:t xml:space="preserve">é</w:t>
      </w:r>
      <w:r>
        <w:rPr/>
        <w:t xml:space="preserve">senter un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ment du jeu :</w:t>
      </w:r>
    </w:p>
    <w:p>
      <w:pPr>
        <w:ilvl w:val="0"/>
        <w:rPr/>
      </w:pPr>
      <w:r>
        <w:rPr/>
        <w:t xml:space="preserve">- 1 correspond au petit point que mange le Pac-Man (nourriture)</w:t>
      </w:r>
    </w:p>
    <w:p>
      <w:pPr>
        <w:ilvl w:val="0"/>
        <w:rPr/>
      </w:pPr>
      <w:r>
        <w:rPr/>
        <w:t xml:space="preserve">- 0 sera la place laiss</w:t>
      </w:r>
      <w:r>
        <w:rPr/>
        <w:t xml:space="preserve">é</w:t>
      </w:r>
      <w:r>
        <w:rPr/>
        <w:t xml:space="preserve"> par la nouriture une fois mang</w:t>
      </w:r>
      <w:r>
        <w:rPr/>
        <w:t xml:space="preserve">é</w:t>
      </w:r>
      <w:r>
        <w:rPr/>
        <w:t xml:space="preserve"> (vide)</w:t>
        <w:br w:type="textWrapping"/>
      </w:r>
      <w:r>
        <w:rPr/>
        <w:t xml:space="preserve">- 2 correspond au divers mur et obstacle</w:t>
      </w:r>
    </w:p>
    <w:p>
      <w:pPr>
        <w:ilvl w:val="0"/>
        <w:rPr/>
      </w:pPr>
      <w:r>
        <w:rPr/>
        <w:t xml:space="preserve">- 3 correspond au fruit/nourriture special</w:t>
      </w:r>
    </w:p>
    <w:p>
      <w:pPr>
        <w:ilvl w:val="0"/>
        <w:rPr/>
      </w:pPr>
      <w:r>
        <w:rPr/>
      </w:r>
    </w:p>
    <w:p>
      <w:pPr>
        <w:ilvl w:val="0"/>
        <w:rPr/>
      </w:pPr>
      <w:r>
        <w:rPr/>
        <w:t xml:space="preserve">Nous rajouterons d'autre correspondance au besoin.</w:t>
      </w:r>
    </w:p>
    <w:bookmarkEnd w:id="30"/>
    <w:bookmarkStart w:name="_MV3BS_9" w:id="33"/>
    <w:p>
      <w:pPr>
        <w:pStyle w:val="Heading3"/>
      </w:pPr>
      <w:bookmarkStart w:name="_Toc44000162" w:id="161"/>
      <w:bookmarkStart w:name="BRANCH_9" w:id="34"/>
      <w:r>
        <w:rPr/>
        <w:t xml:space="preserve">0=vide 1=nourriture 2=mur 3=fruit</w:t>
      </w:r>
      <w:bookmarkEnd w:id="34"/>
      <w:bookmarkEnd w:id="161"/>
    </w:p>
    <w:bookmarkStart w:name="_MV3TD_PT8H00M00S_35" w:id="35"/>
    <w:bookmarkEnd w:id="35"/>
    <w:bookmarkEnd w:id="33"/>
    <w:bookmarkStart w:name="_MV3BS_10" w:id="36"/>
    <w:p>
      <w:pPr>
        <w:pStyle w:val="Heading2"/>
      </w:pPr>
      <w:bookmarkStart w:name="_Toc44000163" w:id="162"/>
      <w:bookmarkStart w:name="BRANCH_10" w:id="37"/>
      <w:r>
        <w:rPr/>
        <w:t xml:space="preserve">.txt avec tout les 012</w:t>
      </w:r>
      <w:bookmarkEnd w:id="37"/>
      <w:bookmarkEnd w:id="162"/>
    </w:p>
    <w:bookmarkStart w:name="_MV3TD_PT8H00M00S_38" w:id="38"/>
    <w:bookmarkEnd w:id="38"/>
    <w:p>
      <w:pPr/>
      <w:bookmarkStart w:name="_MV3BP_100_100_39" w:id="39"/>
      <w:r>
        <w:rPr>
          <w:noProof/>
          <w:lang w:val="fr-FR"/>
        </w:rPr>
        <w:drawing>
          <wp:inline distT="0" distB="0" distL="0" distR="0">
            <wp:extent cx="1057275" cy="876300"/>
            <wp:docPr id="5" name="pic00005.png" descr="example.png" title="exampl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pic00005.png" descr="example.png" title="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ilvl w:val="0"/>
        <w:rPr/>
      </w:pPr>
      <w:r>
        <w:rPr/>
        <w:t xml:space="preserve">Nous allons cr</w:t>
      </w:r>
      <w:r>
        <w:rPr/>
        <w:t xml:space="preserve">é</w:t>
      </w:r>
      <w:r>
        <w:rPr/>
        <w:t xml:space="preserve">er un fichier .txt qui contiendra divers matrice cr</w:t>
      </w:r>
      <w:r>
        <w:rPr/>
        <w:t xml:space="preserve">éé</w:t>
      </w:r>
      <w:r>
        <w:rPr/>
        <w:t xml:space="preserve">e par nos soin. </w:t>
      </w:r>
      <w:r>
        <w:rPr/>
        <w:t xml:space="preserve">Par exemple :</w:t>
      </w:r>
    </w:p>
    <w:p>
      <w:pPr>
        <w:ilvl w:val="0"/>
        <w:rPr/>
      </w:pPr>
      <w:r>
        <w:rPr/>
      </w:r>
    </w:p>
    <w:p>
      <w:pPr>
        <w:ilvl w:val="0"/>
        <w:rPr/>
      </w:pPr>
      <w:r>
        <w:rPr/>
        <w:t xml:space="preserve">[[2.2.2.2.2.2],</w:t>
      </w:r>
    </w:p>
    <w:p>
      <w:pPr>
        <w:ilvl w:val="0"/>
        <w:rPr/>
      </w:pPr>
      <w:r>
        <w:rPr/>
        <w:t xml:space="preserve">[2.1.1.1.1.2],</w:t>
      </w:r>
    </w:p>
    <w:p>
      <w:pPr>
        <w:ilvl w:val="0"/>
        <w:rPr/>
      </w:pPr>
      <w:r>
        <w:rPr/>
        <w:t xml:space="preserve">[2.1.2.2.1.2],</w:t>
      </w:r>
    </w:p>
    <w:p>
      <w:pPr>
        <w:ilvl w:val="0"/>
        <w:rPr/>
      </w:pPr>
      <w:r>
        <w:rPr/>
        <w:t xml:space="preserve">[2.1.1.3.1.2],</w:t>
      </w:r>
    </w:p>
    <w:p>
      <w:pPr>
        <w:ilvl w:val="0"/>
        <w:rPr/>
      </w:pPr>
      <w:r>
        <w:rPr/>
        <w:t xml:space="preserve">[2.2.2.2.2.2]]</w:t>
      </w:r>
    </w:p>
    <w:p>
      <w:pPr>
        <w:ilvl w:val="0"/>
        <w:rPr/>
      </w:pPr>
      <w:r>
        <w:rPr/>
      </w:r>
    </w:p>
    <w:p>
      <w:pPr>
        <w:ilvl w:val="0"/>
        <w:rPr/>
      </w:pPr>
      <w:r>
        <w:rPr/>
        <w:t xml:space="preserve">Correspond a la matrice qui permettra de créer la carte associ</w:t>
      </w:r>
      <w:r>
        <w:rPr/>
        <w:t xml:space="preserve">é</w:t>
      </w:r>
      <w:r>
        <w:rPr/>
        <w:t xml:space="preserve"> au point 2.2</w:t>
      </w:r>
    </w:p>
    <w:p>
      <w:pPr>
        <w:ilvl w:val="0"/>
        <w:rPr/>
      </w:pPr>
      <w:r>
        <w:rPr/>
      </w:r>
    </w:p>
    <w:p>
      <w:pPr>
        <w:ilvl w:val="0"/>
        <w:rPr/>
      </w:pPr>
      <w:r>
        <w:rPr/>
        <w:t xml:space="preserve">Le jeu viendras extraire une des matrice pr</w:t>
      </w:r>
      <w:r>
        <w:rPr/>
        <w:t xml:space="preserve">é</w:t>
      </w:r>
      <w:r>
        <w:rPr/>
        <w:t xml:space="preserve">sente dans le fichier pour mettre en </w:t>
      </w:r>
      <w:r>
        <w:rPr/>
        <w:t xml:space="preserve">place les divers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ments du jeu. </w:t>
      </w:r>
    </w:p>
    <w:bookmarkEnd w:id="36"/>
    <w:bookmarkStart w:name="_MV3BS_11" w:id="40"/>
    <w:p>
      <w:pPr>
        <w:pStyle w:val="Heading1"/>
      </w:pPr>
      <w:bookmarkStart w:name="_Toc44000164" w:id="163"/>
      <w:bookmarkStart w:name="BRANCH_11" w:id="41"/>
      <w:r>
        <w:rPr/>
        <w:t xml:space="preserve">Contrôle Joueur</w:t>
      </w:r>
      <w:bookmarkEnd w:id="41"/>
      <w:bookmarkEnd w:id="163"/>
    </w:p>
    <w:bookmarkStart w:name="_MV3TD_PT8H00M00S_42" w:id="42"/>
    <w:bookmarkEnd w:id="42"/>
    <w:bookmarkEnd w:id="40"/>
    <w:bookmarkStart w:name="_MV3BS_12" w:id="43"/>
    <w:p>
      <w:pPr>
        <w:pStyle w:val="Heading2"/>
      </w:pPr>
      <w:bookmarkStart w:name="_Toc44000165" w:id="164"/>
      <w:bookmarkStart w:name="BRANCH_12" w:id="44"/>
      <w:r>
        <w:rPr/>
        <w:t xml:space="preserve">Clavier</w:t>
      </w:r>
      <w:bookmarkEnd w:id="44"/>
      <w:bookmarkEnd w:id="164"/>
    </w:p>
    <w:bookmarkStart w:name="_MV3TD_PT8H00M00S_45" w:id="45"/>
    <w:bookmarkEnd w:id="45"/>
    <w:bookmarkEnd w:id="43"/>
    <w:bookmarkStart w:name="_MV3BS_13" w:id="46"/>
    <w:p>
      <w:pPr>
        <w:pStyle w:val="Heading3"/>
      </w:pPr>
      <w:bookmarkStart w:name="_Toc44000166" w:id="165"/>
      <w:bookmarkStart w:name="BRANCH_13" w:id="47"/>
      <w:r>
        <w:rPr/>
        <w:t xml:space="preserve">Flèches directionnelles</w:t>
      </w:r>
      <w:bookmarkEnd w:id="47"/>
      <w:bookmarkEnd w:id="165"/>
    </w:p>
    <w:bookmarkStart w:name="_MV3TD_PT8H00M00S_48" w:id="48"/>
    <w:bookmarkEnd w:id="48"/>
    <w:bookmarkEnd w:id="46"/>
    <w:bookmarkStart w:name="_MV3BS_14" w:id="49"/>
    <w:p>
      <w:pPr>
        <w:pStyle w:val="Heading3"/>
      </w:pPr>
      <w:bookmarkStart w:name="_Toc44000167" w:id="166"/>
      <w:bookmarkStart w:name="BRANCH_14" w:id="50"/>
      <w:r>
        <w:rPr/>
        <w:t xml:space="preserve">Z/Q/S/D</w:t>
      </w:r>
      <w:bookmarkEnd w:id="50"/>
      <w:bookmarkEnd w:id="166"/>
    </w:p>
    <w:bookmarkStart w:name="_MV3TD_PT8H00M00S_51" w:id="51"/>
    <w:bookmarkEnd w:id="51"/>
    <w:bookmarkEnd w:id="49"/>
    <w:bookmarkStart w:name="_MV3BS_15" w:id="52"/>
    <w:p>
      <w:pPr>
        <w:pStyle w:val="Heading3"/>
      </w:pPr>
      <w:bookmarkStart w:name="_Toc44000168" w:id="167"/>
      <w:bookmarkStart w:name="BRANCH_15" w:id="53"/>
      <w:r>
        <w:rPr/>
        <w:t xml:space="preserve">Etc,...</w:t>
      </w:r>
      <w:bookmarkEnd w:id="53"/>
      <w:bookmarkEnd w:id="167"/>
    </w:p>
    <w:bookmarkStart w:name="_MV3TD_PT8H00M00S_54" w:id="54"/>
    <w:bookmarkEnd w:id="54"/>
    <w:bookmarkEnd w:id="52"/>
    <w:bookmarkStart w:name="_MV3BS_16" w:id="55"/>
    <w:p>
      <w:pPr>
        <w:pStyle w:val="Heading2"/>
      </w:pPr>
      <w:bookmarkStart w:name="_Toc44000169" w:id="168"/>
      <w:bookmarkStart w:name="BRANCH_16" w:id="56"/>
      <w:r>
        <w:rPr/>
        <w:t xml:space="preserve">Souris</w:t>
      </w:r>
      <w:bookmarkEnd w:id="56"/>
      <w:bookmarkEnd w:id="168"/>
    </w:p>
    <w:bookmarkStart w:name="_MV3TD_PT8H00M00S_57" w:id="57"/>
    <w:bookmarkEnd w:id="57"/>
    <w:bookmarkEnd w:id="55"/>
    <w:bookmarkStart w:name="_MV3BS_17" w:id="58"/>
    <w:p>
      <w:pPr>
        <w:pStyle w:val="Heading3"/>
      </w:pPr>
      <w:bookmarkStart w:name="_Toc44000170" w:id="169"/>
      <w:bookmarkStart w:name="BRANCH_17" w:id="59"/>
      <w:r>
        <w:rPr/>
        <w:t xml:space="preserve">Menu</w:t>
      </w:r>
      <w:bookmarkEnd w:id="59"/>
      <w:bookmarkEnd w:id="169"/>
    </w:p>
    <w:bookmarkStart w:name="_MV3TD_PT8H00M00S_60" w:id="60"/>
    <w:bookmarkEnd w:id="60"/>
    <w:bookmarkEnd w:id="58"/>
    <w:bookmarkStart w:name="_MV3BS_18" w:id="61"/>
    <w:p>
      <w:pPr>
        <w:pStyle w:val="Heading3"/>
      </w:pPr>
      <w:bookmarkStart w:name="_Toc44000171" w:id="170"/>
      <w:bookmarkStart w:name="BRANCH_18" w:id="62"/>
      <w:r>
        <w:rPr/>
        <w:t xml:space="preserve">Bouton</w:t>
      </w:r>
      <w:bookmarkEnd w:id="62"/>
      <w:bookmarkEnd w:id="170"/>
    </w:p>
    <w:bookmarkStart w:name="_MV3TD_PT8H00M00S_63" w:id="63"/>
    <w:bookmarkEnd w:id="63"/>
    <w:bookmarkEnd w:id="61"/>
    <w:bookmarkStart w:name="_MV3BS_19" w:id="64"/>
    <w:p>
      <w:pPr>
        <w:pStyle w:val="Heading3"/>
      </w:pPr>
      <w:bookmarkStart w:name="_Toc44000172" w:id="171"/>
      <w:bookmarkStart w:name="BRANCH_19" w:id="65"/>
      <w:r>
        <w:rPr/>
        <w:t xml:space="preserve">Etc,...</w:t>
      </w:r>
      <w:bookmarkEnd w:id="65"/>
      <w:bookmarkEnd w:id="171"/>
    </w:p>
    <w:bookmarkStart w:name="_MV3TD_PT8H00M00S_66" w:id="66"/>
    <w:bookmarkEnd w:id="66"/>
    <w:bookmarkEnd w:id="64"/>
    <w:bookmarkStart w:name="_MV3BS_20" w:id="67"/>
    <w:p>
      <w:pPr>
        <w:pStyle w:val="Heading1"/>
      </w:pPr>
      <w:bookmarkStart w:name="_Toc44000173" w:id="172"/>
      <w:bookmarkStart w:name="BRANCH_20" w:id="68"/>
      <w:r>
        <w:rPr/>
        <w:t xml:space="preserve">Caractéristique du joueur</w:t>
      </w:r>
      <w:bookmarkEnd w:id="68"/>
      <w:bookmarkEnd w:id="172"/>
    </w:p>
    <w:bookmarkStart w:name="_MV3TD_PT8H00M00S_69" w:id="69"/>
    <w:bookmarkEnd w:id="69"/>
    <w:p>
      <w:pPr/>
      <w:bookmarkStart w:name="_MV3BP_100_100_70" w:id="70"/>
      <w:r>
        <w:rPr>
          <w:noProof/>
          <w:lang w:val="fr-FR"/>
        </w:rPr>
        <w:drawing>
          <wp:inline distT="0" distB="0" distL="0" distR="0">
            <wp:extent cx="933450" cy="981075"/>
            <wp:docPr id="6" name="pic00006.png" descr="Pacman.png" title="Pacma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pic00006.png" descr="Pacman.png" title="Pacma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0"/>
    </w:p>
    <w:bookmarkEnd w:id="67"/>
    <w:bookmarkStart w:name="_MV3BS_21" w:id="71"/>
    <w:p>
      <w:pPr>
        <w:pStyle w:val="Heading2"/>
      </w:pPr>
      <w:bookmarkStart w:name="_Toc44000174" w:id="173"/>
      <w:bookmarkStart w:name="BRANCH_21" w:id="72"/>
      <w:r>
        <w:rPr/>
        <w:t xml:space="preserve">Coordonnées</w:t>
      </w:r>
      <w:bookmarkEnd w:id="72"/>
      <w:bookmarkEnd w:id="173"/>
    </w:p>
    <w:bookmarkStart w:name="_MV3TD_PT8H00M00S_73" w:id="73"/>
    <w:bookmarkEnd w:id="73"/>
    <w:bookmarkEnd w:id="71"/>
    <w:bookmarkStart w:name="_MV3BS_22" w:id="74"/>
    <w:p>
      <w:pPr>
        <w:pStyle w:val="Heading3"/>
      </w:pPr>
      <w:bookmarkStart w:name="_Toc44000175" w:id="174"/>
      <w:bookmarkStart w:name="BRANCH_22" w:id="75"/>
      <w:r>
        <w:rPr/>
        <w:t xml:space="preserve">En x/y</w:t>
      </w:r>
      <w:bookmarkEnd w:id="75"/>
      <w:bookmarkEnd w:id="174"/>
    </w:p>
    <w:bookmarkStart w:name="_MV3TD_PT8H00M00S_76" w:id="76"/>
    <w:bookmarkEnd w:id="76"/>
    <w:bookmarkEnd w:id="74"/>
    <w:bookmarkStart w:name="_MV3BS_23" w:id="77"/>
    <w:p>
      <w:pPr>
        <w:pStyle w:val="Heading3"/>
      </w:pPr>
      <w:bookmarkStart w:name="_Toc44000176" w:id="175"/>
      <w:bookmarkStart w:name="BRANCH_23" w:id="78"/>
      <w:r>
        <w:rPr/>
        <w:t xml:space="preserve">Stockées dans deux variables</w:t>
      </w:r>
      <w:bookmarkEnd w:id="78"/>
      <w:bookmarkEnd w:id="175"/>
    </w:p>
    <w:bookmarkStart w:name="_MV3TD_PT8H00M00S_79" w:id="79"/>
    <w:bookmarkEnd w:id="79"/>
    <w:bookmarkEnd w:id="77"/>
    <w:bookmarkStart w:name="_MV3BS_24" w:id="80"/>
    <w:p>
      <w:pPr>
        <w:pStyle w:val="Heading2"/>
      </w:pPr>
      <w:bookmarkStart w:name="_Toc44000177" w:id="176"/>
      <w:bookmarkStart w:name="BRANCH_24" w:id="81"/>
      <w:r>
        <w:rPr/>
        <w:t xml:space="preserve">Nombre de vie</w:t>
      </w:r>
      <w:bookmarkEnd w:id="81"/>
      <w:bookmarkEnd w:id="176"/>
    </w:p>
    <w:bookmarkStart w:name="_MV3TD_PT8H00M00S_82" w:id="82"/>
    <w:bookmarkEnd w:id="82"/>
    <w:bookmarkEnd w:id="80"/>
    <w:bookmarkStart w:name="_MV3BS_25" w:id="83"/>
    <w:p>
      <w:pPr>
        <w:pStyle w:val="Heading3"/>
      </w:pPr>
      <w:bookmarkStart w:name="_Toc44000178" w:id="177"/>
      <w:bookmarkStart w:name="BRANCH_25" w:id="84"/>
      <w:r>
        <w:rPr/>
        <w:t xml:space="preserve">3 vies au départ</w:t>
      </w:r>
      <w:bookmarkEnd w:id="84"/>
      <w:bookmarkEnd w:id="177"/>
    </w:p>
    <w:bookmarkStart w:name="_MV3TD_PT8H00M00S_85" w:id="85"/>
    <w:bookmarkEnd w:id="85"/>
    <w:bookmarkEnd w:id="83"/>
    <w:bookmarkStart w:name="_MV3BS_26" w:id="86"/>
    <w:p>
      <w:pPr>
        <w:pStyle w:val="Heading3"/>
      </w:pPr>
      <w:bookmarkStart w:name="_Toc44000179" w:id="178"/>
      <w:bookmarkStart w:name="BRANCH_26" w:id="87"/>
      <w:r>
        <w:rPr/>
        <w:t xml:space="preserve">Bonus de vies selon score</w:t>
      </w:r>
      <w:bookmarkEnd w:id="87"/>
      <w:bookmarkEnd w:id="178"/>
    </w:p>
    <w:bookmarkStart w:name="_MV3TD_PT8H00M00S_88" w:id="88"/>
    <w:bookmarkEnd w:id="88"/>
    <w:bookmarkEnd w:id="86"/>
    <w:bookmarkStart w:name="_MV3BS_27" w:id="89"/>
    <w:p>
      <w:pPr>
        <w:pStyle w:val="Heading2"/>
      </w:pPr>
      <w:bookmarkStart w:name="_Toc44000180" w:id="179"/>
      <w:bookmarkStart w:name="BRANCH_27" w:id="90"/>
      <w:r>
        <w:rPr/>
        <w:t xml:space="preserve">États du joueur</w:t>
      </w:r>
      <w:bookmarkEnd w:id="90"/>
      <w:bookmarkEnd w:id="179"/>
    </w:p>
    <w:bookmarkStart w:name="_MV3TD_PT8H00M00S_91" w:id="91"/>
    <w:bookmarkEnd w:id="91"/>
    <w:bookmarkEnd w:id="89"/>
    <w:bookmarkStart w:name="_MV3BS_28" w:id="92"/>
    <w:p>
      <w:pPr>
        <w:pStyle w:val="Heading3"/>
      </w:pPr>
      <w:bookmarkStart w:name="_Toc44000181" w:id="180"/>
      <w:bookmarkStart w:name="BRANCH_28" w:id="93"/>
      <w:r>
        <w:rPr/>
        <w:t xml:space="preserve">Invincible</w:t>
      </w:r>
      <w:bookmarkEnd w:id="93"/>
      <w:bookmarkEnd w:id="180"/>
    </w:p>
    <w:bookmarkStart w:name="_MV3TD_PT8H00M00S_94" w:id="94"/>
    <w:bookmarkEnd w:id="94"/>
    <w:bookmarkEnd w:id="92"/>
    <w:bookmarkStart w:name="_MV3BS_29" w:id="95"/>
    <w:p>
      <w:pPr>
        <w:pStyle w:val="Heading3"/>
      </w:pPr>
      <w:bookmarkStart w:name="_Toc44000182" w:id="181"/>
      <w:bookmarkStart w:name="BRANCH_29" w:id="96"/>
      <w:r>
        <w:rPr/>
        <w:t xml:space="preserve">Vulnérable</w:t>
      </w:r>
      <w:bookmarkEnd w:id="96"/>
      <w:bookmarkEnd w:id="181"/>
    </w:p>
    <w:bookmarkStart w:name="_MV3TD_PT8H00M00S_97" w:id="97"/>
    <w:bookmarkEnd w:id="97"/>
    <w:bookmarkEnd w:id="95"/>
    <w:bookmarkStart w:name="_MV3BS_30" w:id="98"/>
    <w:p>
      <w:pPr>
        <w:pStyle w:val="Heading1"/>
      </w:pPr>
      <w:bookmarkStart w:name="_Toc44000183" w:id="182"/>
      <w:bookmarkStart w:name="BRANCH_30" w:id="99"/>
      <w:r>
        <w:rPr/>
        <w:t xml:space="preserve">Déroulement partie</w:t>
      </w:r>
      <w:bookmarkEnd w:id="99"/>
      <w:bookmarkEnd w:id="182"/>
    </w:p>
    <w:bookmarkStart w:name="_MV3TD_PT8H00M00S_100" w:id="100"/>
    <w:bookmarkEnd w:id="100"/>
    <w:bookmarkEnd w:id="98"/>
    <w:bookmarkStart w:name="_MV3BS_31" w:id="101"/>
    <w:p>
      <w:pPr>
        <w:pStyle w:val="Heading2"/>
      </w:pPr>
      <w:bookmarkStart w:name="_Toc44000184" w:id="183"/>
      <w:bookmarkStart w:name="BRANCH_31" w:id="102"/>
      <w:r>
        <w:rPr/>
        <w:t xml:space="preserve">Règles du jeu</w:t>
      </w:r>
      <w:bookmarkEnd w:id="102"/>
      <w:bookmarkEnd w:id="183"/>
    </w:p>
    <w:bookmarkStart w:name="_MV3TD_PT8H00M00S_103" w:id="103"/>
    <w:bookmarkEnd w:id="103"/>
    <w:p>
      <w:pPr>
        <w:ilvl w:val="0"/>
        <w:ind w:left="400"/>
        <w:rPr/>
      </w:pPr>
      <w:r>
        <w:rPr/>
      </w:r>
    </w:p>
    <w:p>
      <w:pPr>
        <w:ilvl w:val="0"/>
        <w:ind w:left="400"/>
        <w:rPr/>
      </w:pPr>
      <w:r>
        <w:rPr/>
        <w:t xml:space="preserve">	Les r</w:t>
      </w:r>
      <w:r>
        <w:rPr/>
        <w:t xml:space="preserve">è</w:t>
      </w:r>
      <w:r>
        <w:rPr/>
        <w:t xml:space="preserve">gles du jeu sont plutôt simples. Le joueur contrôlant le Pac-Man (un </w:t>
      </w:r>
      <w:r>
        <w:rPr/>
        <w:t xml:space="preserve">personnage rond jaune dot</w:t>
      </w:r>
      <w:r>
        <w:rPr/>
        <w:t xml:space="preserve">é</w:t>
      </w:r>
      <w:r>
        <w:rPr/>
        <w:t xml:space="preserve"> d'une bouche) doit manger des "pac-gommes" et </w:t>
      </w:r>
      <w:r>
        <w:rPr/>
        <w:t xml:space="preserve">des bonus (sous formes de fruits, d'une cloche et d'une cl</w:t>
      </w:r>
      <w:r>
        <w:rPr/>
        <w:t xml:space="preserve">é</w:t>
      </w:r>
      <w:r>
        <w:rPr/>
        <w:t xml:space="preserve">) dans un labyrinthe </w:t>
      </w:r>
      <w:r>
        <w:rPr/>
        <w:t xml:space="preserve">hant</w:t>
      </w:r>
      <w:r>
        <w:rPr/>
        <w:t xml:space="preserve">é</w:t>
      </w:r>
      <w:r>
        <w:rPr/>
        <w:t xml:space="preserve"> par quatre fantômes. Lorsque le joueur mange une pac-gomme sp</w:t>
      </w:r>
      <w:r>
        <w:rPr/>
        <w:t xml:space="preserve">é</w:t>
      </w:r>
      <w:r>
        <w:rPr/>
        <w:t xml:space="preserve">ciale </w:t>
      </w:r>
      <w:r>
        <w:rPr/>
        <w:t xml:space="preserve">(une "super pac-gomme"), les fantômes deviennent vuln</w:t>
      </w:r>
      <w:r>
        <w:rPr/>
        <w:t xml:space="preserve">é</w:t>
      </w:r>
      <w:r>
        <w:rPr/>
        <w:t xml:space="preserve">rables pendant une </w:t>
      </w:r>
      <w:r>
        <w:rPr/>
        <w:t xml:space="preserve">courte p</w:t>
      </w:r>
      <w:r>
        <w:rPr/>
        <w:t xml:space="preserve">é</w:t>
      </w:r>
      <w:r>
        <w:rPr/>
        <w:t xml:space="preserve">riode et le pac-man peut ainsi les manger. Un fantôme une fois </w:t>
      </w:r>
      <w:r>
        <w:rPr/>
        <w:t xml:space="preserve">mang</w:t>
      </w:r>
      <w:r>
        <w:rPr/>
        <w:t xml:space="preserve">é</w:t>
      </w:r>
      <w:r>
        <w:rPr/>
        <w:t xml:space="preserve"> retourne dans la salle de d</w:t>
      </w:r>
      <w:r>
        <w:rPr/>
        <w:t xml:space="preserve">é</w:t>
      </w:r>
      <w:r>
        <w:rPr/>
        <w:t xml:space="preserve">part pour redevenir normal.</w:t>
      </w:r>
    </w:p>
    <w:bookmarkEnd w:id="101"/>
    <w:bookmarkStart w:name="_MV3BS_32" w:id="104"/>
    <w:p>
      <w:pPr>
        <w:pStyle w:val="Heading2"/>
      </w:pPr>
      <w:bookmarkStart w:name="_Toc44000185" w:id="184"/>
      <w:bookmarkStart w:name="BRANCH_32" w:id="105"/>
      <w:r>
        <w:rPr/>
        <w:t xml:space="preserve">But : Avoir le meilleur score</w:t>
      </w:r>
      <w:bookmarkEnd w:id="105"/>
      <w:bookmarkEnd w:id="184"/>
    </w:p>
    <w:bookmarkStart w:name="_MV3TD_PT8H00M00S_106" w:id="106"/>
    <w:bookmarkEnd w:id="106"/>
    <w:p>
      <w:pPr>
        <w:ilvl w:val="0"/>
        <w:ind w:left="400"/>
        <w:rPr/>
      </w:pPr>
      <w:r>
        <w:rPr/>
      </w:r>
    </w:p>
    <w:p>
      <w:pPr>
        <w:ilvl w:val="0"/>
        <w:ind w:left="400"/>
        <w:rPr/>
      </w:pPr>
      <w:r>
        <w:rPr/>
        <w:t xml:space="preserve">	Le but du jeu est d'obtenir une fois avoir perdu toutes nos vies le meilleur </w:t>
      </w:r>
      <w:r>
        <w:rPr/>
        <w:t xml:space="preserve">score possible.</w:t>
      </w:r>
    </w:p>
    <w:p>
      <w:pPr>
        <w:ilvl w:val="0"/>
        <w:ind w:left="400"/>
        <w:rPr/>
      </w:pPr>
      <w:r>
        <w:rPr>
          <w:u w:val="single"/>
        </w:rPr>
        <w:t xml:space="preserve">Ainsi, il existe diff</w:t>
      </w:r>
      <w:r>
        <w:rPr>
          <w:u w:val="single"/>
        </w:rPr>
        <w:t xml:space="preserve">é</w:t>
      </w:r>
      <w:r>
        <w:rPr>
          <w:u w:val="single"/>
        </w:rPr>
        <w:t xml:space="preserve">rentes mani</w:t>
      </w:r>
      <w:r>
        <w:rPr>
          <w:u w:val="single"/>
        </w:rPr>
        <w:t xml:space="preserve">è</w:t>
      </w:r>
      <w:r>
        <w:rPr>
          <w:u w:val="single"/>
        </w:rPr>
        <w:t xml:space="preserve">res accroître notre score:</w:t>
      </w:r>
      <w:r>
        <w:rPr>
          <w:u w:val="none"/>
        </w:rPr>
      </w:r>
    </w:p>
    <w:bookmarkEnd w:id="104"/>
    <w:bookmarkStart w:name="_MV3BS_33" w:id="107"/>
    <w:p>
      <w:pPr>
        <w:pStyle w:val="Heading3"/>
      </w:pPr>
      <w:bookmarkStart w:name="_Toc44000186" w:id="185"/>
      <w:bookmarkStart w:name="BRANCH_33" w:id="108"/>
      <w:r>
        <w:rPr/>
        <w:t xml:space="preserve">Manger des pac-gommes</w:t>
      </w:r>
      <w:bookmarkEnd w:id="108"/>
      <w:bookmarkEnd w:id="185"/>
    </w:p>
    <w:bookmarkStart w:name="_MV3TD_PT8H00M00S_109" w:id="109"/>
    <w:bookmarkEnd w:id="109"/>
    <w:p>
      <w:pPr>
        <w:ilvl w:val="0"/>
        <w:rPr/>
      </w:pPr>
      <w:r>
        <w:rPr/>
      </w:r>
    </w:p>
    <w:p>
      <w:pPr>
        <w:ilvl w:val="0"/>
        <w:rPr/>
      </w:pPr>
      <w:r>
        <w:rPr/>
        <w:t xml:space="preserve">Le jeu est constitu</w:t>
      </w:r>
      <w:r>
        <w:rPr/>
        <w:t xml:space="preserve">é</w:t>
      </w:r>
      <w:r>
        <w:rPr/>
        <w:t xml:space="preserve"> de deux types de "gommes" que peut manger le joueur :</w:t>
      </w:r>
    </w:p>
    <w:p>
      <w:pPr>
        <w:numPr>
          <w:ilvl w:val="1"/>
          <w:numId w:val="32"/>
        </w:numPr>
        <w:ind w:left="800" w:hanging="400"/>
        <w:rPr/>
      </w:pPr>
      <w:r>
        <w:rPr/>
        <w:t xml:space="preserve">Une pac-gomme, un simple objet qui rapporte 10 points.</w:t>
      </w:r>
    </w:p>
    <w:p>
      <w:pPr>
        <w:numPr>
          <w:ilvl w:val="1"/>
          <w:numId w:val="32"/>
        </w:numPr>
        <w:ind w:left="800" w:hanging="400"/>
        <w:rPr/>
      </w:pPr>
      <w:r>
        <w:rPr/>
        <w:t xml:space="preserve">Une super pac-gomme (ou power-gomme) rapportant 50 points et rendant </w:t>
      </w:r>
      <w:r>
        <w:rPr/>
        <w:t xml:space="preserve">les fantômes vuln</w:t>
      </w:r>
      <w:r>
        <w:rPr/>
        <w:t xml:space="preserve">é</w:t>
      </w:r>
      <w:r>
        <w:rPr/>
        <w:t xml:space="preserve">rables.</w:t>
      </w:r>
    </w:p>
    <w:bookmarkEnd w:id="107"/>
    <w:bookmarkStart w:name="_MV3BS_34" w:id="110"/>
    <w:p>
      <w:pPr>
        <w:pStyle w:val="Heading3"/>
      </w:pPr>
      <w:bookmarkStart w:name="_Toc44000187" w:id="186"/>
      <w:bookmarkStart w:name="BRANCH_34" w:id="111"/>
      <w:r>
        <w:rPr/>
        <w:t xml:space="preserve">Manger des fruits</w:t>
      </w:r>
      <w:bookmarkEnd w:id="111"/>
      <w:bookmarkEnd w:id="186"/>
    </w:p>
    <w:bookmarkStart w:name="_MV3TD_PT8H00M00S_112" w:id="112"/>
    <w:bookmarkEnd w:id="112"/>
    <w:p>
      <w:pPr>
        <w:ilvl w:val="0"/>
        <w:ind w:left="400"/>
        <w:rPr/>
      </w:pPr>
      <w:r>
        <w:rPr/>
        <w:t xml:space="preserve">Les fruits sont des bonus que l'on peut manger </w:t>
      </w:r>
      <w:r>
        <w:rPr/>
        <w:t xml:space="preserve">à</w:t>
      </w:r>
      <w:r>
        <w:rPr/>
        <w:t xml:space="preserve"> chaque niveau, de formes </w:t>
      </w:r>
      <w:r>
        <w:rPr/>
        <w:t xml:space="preserve">diverses et vari</w:t>
      </w:r>
      <w:r>
        <w:rPr/>
        <w:t xml:space="preserve">é</w:t>
      </w:r>
      <w:r>
        <w:rPr/>
        <w:t xml:space="preserve">s, repr</w:t>
      </w:r>
      <w:r>
        <w:rPr/>
        <w:t xml:space="preserve">é</w:t>
      </w:r>
      <w:r>
        <w:rPr/>
        <w:t xml:space="preserve">sent</w:t>
      </w:r>
      <w:r>
        <w:rPr/>
        <w:t xml:space="preserve">é</w:t>
      </w:r>
      <w:r>
        <w:rPr/>
        <w:t xml:space="preserve">s par le tableau suivant:</w:t>
      </w:r>
    </w:p>
    <w:p>
      <w:pPr/>
      <w:bookmarkStart w:name="_MV3AT_picture_113" w:id="113"/>
      <w:r>
        <w:rPr>
          <w:noProof/>
          <w:lang w:val="fr-FR"/>
        </w:rPr>
        <w:drawing>
          <wp:inline distT="0" distB="0" distL="0" distR="0">
            <wp:extent cx="1238250" cy="781050"/>
            <wp:docPr id="7" name="pic00007.png" descr="fruit.png" title="frui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pic00007.png" descr="fruit.png" title="frui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3"/>
    </w:p>
    <w:bookmarkEnd w:id="110"/>
    <w:bookmarkStart w:name="_MV3BS_35" w:id="114"/>
    <w:p>
      <w:pPr>
        <w:pStyle w:val="Heading3"/>
      </w:pPr>
      <w:bookmarkStart w:name="_Toc44000188" w:id="187"/>
      <w:bookmarkStart w:name="BRANCH_35" w:id="115"/>
      <w:r>
        <w:rPr/>
        <w:t xml:space="preserve">Manger des fantômes</w:t>
      </w:r>
      <w:bookmarkEnd w:id="115"/>
      <w:bookmarkEnd w:id="187"/>
    </w:p>
    <w:bookmarkStart w:name="_MV3TD_PT8H00M00S_116" w:id="116"/>
    <w:bookmarkEnd w:id="116"/>
    <w:p>
      <w:pPr>
        <w:ilvl w:val="0"/>
        <w:rPr/>
      </w:pPr>
      <w:r>
        <w:rPr/>
        <w:t xml:space="preserve">	Lorsque le joueur mange une super pac-gomme, les fantômes deviennent </w:t>
      </w:r>
      <w:r>
        <w:rPr/>
        <w:t xml:space="preserve">vuln</w:t>
      </w:r>
      <w:r>
        <w:rPr/>
        <w:t xml:space="preserve">é</w:t>
      </w:r>
      <w:r>
        <w:rPr/>
        <w:t xml:space="preserve">rables et les manger </w:t>
      </w:r>
      <w:r>
        <w:rPr/>
        <w:t xml:space="preserve">à</w:t>
      </w:r>
      <w:r>
        <w:rPr/>
        <w:t xml:space="preserve"> la suite rapporte :</w:t>
      </w:r>
    </w:p>
    <w:p>
      <w:pPr>
        <w:numPr>
          <w:ilvl w:val="1"/>
          <w:numId w:val="33"/>
        </w:numPr>
        <w:ind w:left="800" w:hanging="400"/>
        <w:rPr/>
      </w:pPr>
      <w:r>
        <w:rPr/>
        <w:t xml:space="preserve">1 seul fantôme - 200 points.</w:t>
      </w:r>
    </w:p>
    <w:p>
      <w:pPr>
        <w:numPr>
          <w:ilvl w:val="1"/>
          <w:numId w:val="33"/>
        </w:numPr>
        <w:ind w:left="800" w:hanging="400"/>
        <w:rPr/>
      </w:pPr>
      <w:r>
        <w:rPr/>
        <w:t xml:space="preserve">2</w:t>
      </w:r>
      <w:r>
        <w:rPr/>
        <w:t xml:space="preserve">è</w:t>
      </w:r>
      <w:r>
        <w:rPr/>
        <w:t xml:space="preserve">me fantôme de suite - 400 points.</w:t>
      </w:r>
    </w:p>
    <w:p>
      <w:pPr>
        <w:numPr>
          <w:ilvl w:val="1"/>
          <w:numId w:val="33"/>
        </w:numPr>
        <w:ind w:left="800" w:hanging="400"/>
        <w:rPr/>
      </w:pPr>
      <w:r>
        <w:rPr/>
        <w:t xml:space="preserve">3</w:t>
      </w:r>
      <w:r>
        <w:rPr/>
        <w:t xml:space="preserve">è</w:t>
      </w:r>
      <w:r>
        <w:rPr/>
        <w:t xml:space="preserve">me fantôme de suite - 800 points.</w:t>
      </w:r>
    </w:p>
    <w:p>
      <w:pPr>
        <w:numPr>
          <w:ilvl w:val="1"/>
          <w:numId w:val="33"/>
        </w:numPr>
        <w:ind w:left="800" w:hanging="400"/>
        <w:rPr/>
      </w:pPr>
      <w:r>
        <w:rPr/>
        <w:t xml:space="preserve">4</w:t>
      </w:r>
      <w:r>
        <w:rPr/>
        <w:t xml:space="preserve">è</w:t>
      </w:r>
      <w:r>
        <w:rPr/>
        <w:t xml:space="preserve">me fantôme de suite - 1600 points.</w:t>
      </w:r>
    </w:p>
    <w:bookmarkEnd w:id="114"/>
    <w:bookmarkStart w:name="_MV3BS_36" w:id="117"/>
    <w:p>
      <w:pPr>
        <w:pStyle w:val="Heading3"/>
      </w:pPr>
      <w:bookmarkStart w:name="_Toc44000189" w:id="188"/>
      <w:bookmarkStart w:name="BRANCH_36" w:id="118"/>
      <w:r>
        <w:rPr/>
        <w:t xml:space="preserve">Passer des niveaux</w:t>
      </w:r>
      <w:bookmarkEnd w:id="118"/>
      <w:bookmarkEnd w:id="188"/>
    </w:p>
    <w:bookmarkStart w:name="_MV3TD_PT8H00M00S_119" w:id="119"/>
    <w:bookmarkEnd w:id="119"/>
    <w:p>
      <w:pPr>
        <w:ilvl w:val="0"/>
        <w:ind w:left="400"/>
        <w:rPr/>
      </w:pPr>
      <w:r>
        <w:rPr/>
        <w:t xml:space="preserve">Dans Pac-Man, il est possible de changer de niveaux une fois toutes les </w:t>
      </w:r>
      <w:r>
        <w:rPr/>
        <w:t xml:space="preserve">pac-gommes mang</w:t>
      </w:r>
      <w:r>
        <w:rPr/>
        <w:t xml:space="preserve">é</w:t>
      </w:r>
      <w:r>
        <w:rPr/>
        <w:t xml:space="preserve">s. Chaque passage de niveaux rapportent un bonus de </w:t>
      </w:r>
      <w:r>
        <w:rPr/>
        <w:t xml:space="preserve">XXXX points au score.</w:t>
      </w:r>
    </w:p>
    <w:bookmarkEnd w:id="117"/>
    <w:bookmarkStart w:name="_MV3BS_37" w:id="120"/>
    <w:p>
      <w:pPr>
        <w:pStyle w:val="Heading2"/>
      </w:pPr>
      <w:bookmarkStart w:name="_Toc44000190" w:id="189"/>
      <w:bookmarkStart w:name="BRANCH_37" w:id="121"/>
      <w:r>
        <w:rPr/>
        <w:t xml:space="preserve">Fin de partie</w:t>
      </w:r>
      <w:bookmarkEnd w:id="121"/>
      <w:bookmarkEnd w:id="189"/>
    </w:p>
    <w:bookmarkStart w:name="_MV3TD_PT8H00M00S_122" w:id="122"/>
    <w:bookmarkEnd w:id="122"/>
    <w:bookmarkEnd w:id="120"/>
    <w:bookmarkStart w:name="_MV3BS_38" w:id="123"/>
    <w:p>
      <w:pPr>
        <w:pStyle w:val="Heading3"/>
      </w:pPr>
      <w:bookmarkStart w:name="_Toc44000191" w:id="190"/>
      <w:bookmarkStart w:name="BRANCH_38" w:id="124"/>
      <w:r>
        <w:rPr/>
        <w:t xml:space="preserve">Finir tout les niveaux</w:t>
      </w:r>
      <w:bookmarkEnd w:id="124"/>
      <w:bookmarkEnd w:id="190"/>
    </w:p>
    <w:bookmarkStart w:name="_MV3TD_PT8H00M00S_125" w:id="125"/>
    <w:bookmarkEnd w:id="125"/>
    <w:p>
      <w:pPr>
        <w:ilvl w:val="0"/>
        <w:rPr/>
      </w:pPr>
      <w:r>
        <w:rPr/>
        <w:t xml:space="preserve">	</w:t>
      </w:r>
    </w:p>
    <w:p>
      <w:pPr>
        <w:ilvl w:val="0"/>
        <w:ind w:left="400"/>
        <w:rPr/>
      </w:pPr>
      <w:r>
        <w:rPr/>
        <w:t xml:space="preserve">	Le jeu comporte XXX niveaux ressemblant </w:t>
      </w:r>
      <w:r>
        <w:rPr/>
        <w:t xml:space="preserve">à</w:t>
      </w:r>
      <w:r>
        <w:rPr/>
        <w:t xml:space="preserve"> des labyrinthes de tailles </w:t>
      </w:r>
      <w:r>
        <w:rPr/>
        <w:t xml:space="preserve">diff</w:t>
      </w:r>
      <w:r>
        <w:rPr/>
        <w:t xml:space="preserve">é</w:t>
      </w:r>
      <w:r>
        <w:rPr/>
        <w:t xml:space="preserve">rentes. Lorsque le joueur les finit tous en mangeant toutes les gommes de </w:t>
      </w:r>
      <w:r>
        <w:rPr/>
        <w:t xml:space="preserve">chaque niveau, le jeu s'arrête.</w:t>
      </w:r>
    </w:p>
    <w:bookmarkEnd w:id="123"/>
    <w:bookmarkStart w:name="_MV3BS_39" w:id="126"/>
    <w:p>
      <w:pPr>
        <w:pStyle w:val="Heading3"/>
      </w:pPr>
      <w:bookmarkStart w:name="_Toc44000192" w:id="191"/>
      <w:bookmarkStart w:name="BRANCH_39" w:id="127"/>
      <w:r>
        <w:rPr/>
        <w:t xml:space="preserve">Perdre toute ses vies</w:t>
      </w:r>
      <w:bookmarkEnd w:id="127"/>
      <w:bookmarkEnd w:id="191"/>
    </w:p>
    <w:bookmarkStart w:name="_MV3TD_PT8H00M00S_128" w:id="128"/>
    <w:bookmarkEnd w:id="128"/>
    <w:p>
      <w:pPr>
        <w:ilvl w:val="0"/>
        <w:ind w:left="400"/>
        <w:rPr/>
      </w:pPr>
      <w:r>
        <w:rPr/>
      </w:r>
    </w:p>
    <w:p>
      <w:pPr>
        <w:ilvl w:val="0"/>
        <w:ind w:left="400"/>
        <w:rPr/>
      </w:pPr>
      <w:r>
        <w:rPr/>
        <w:t xml:space="preserve">	Au d</w:t>
      </w:r>
      <w:r>
        <w:rPr/>
        <w:t xml:space="preserve">é</w:t>
      </w:r>
      <w:r>
        <w:rPr/>
        <w:t xml:space="preserve">but du jeu le joueur poss</w:t>
      </w:r>
      <w:r>
        <w:rPr/>
        <w:t xml:space="preserve">è</w:t>
      </w:r>
      <w:r>
        <w:rPr/>
        <w:t xml:space="preserve">de trois vie. Lorsque un fantôme percute le </w:t>
      </w:r>
      <w:r>
        <w:rPr/>
        <w:t xml:space="preserve">joueur, il perd une vie et le jeu se met en pause. Tous les personnages </w:t>
      </w:r>
      <w:r>
        <w:rPr/>
        <w:t xml:space="preserve">(fantômes et joueurs) retournent </w:t>
      </w:r>
      <w:r>
        <w:rPr/>
        <w:t xml:space="preserve">à</w:t>
      </w:r>
      <w:r>
        <w:rPr/>
        <w:t xml:space="preserve"> leurs points d'apparitions puis le jeu </w:t>
      </w:r>
      <w:r>
        <w:rPr/>
        <w:t xml:space="preserve">reprend.</w:t>
      </w:r>
    </w:p>
    <w:p>
      <w:pPr>
        <w:ilvl w:val="0"/>
        <w:ind w:left="400"/>
        <w:rPr/>
      </w:pPr>
      <w:r>
        <w:rPr/>
        <w:t xml:space="preserve">Une fois que le joueur a perdu toutes ses vies, la partie s'arrête. Cependant il </w:t>
      </w:r>
      <w:r>
        <w:rPr/>
        <w:t xml:space="preserve">possible au joueur de regagner une vie tout les XXXX points.</w:t>
      </w:r>
    </w:p>
    <w:bookmarkEnd w:id="126"/>
    <w:bookmarkStart w:name="_MV3BS_40" w:id="129"/>
    <w:p>
      <w:pPr>
        <w:pStyle w:val="Heading1"/>
      </w:pPr>
      <w:bookmarkStart w:name="_Toc44000193" w:id="192"/>
      <w:bookmarkStart w:name="BRANCH_40" w:id="130"/>
      <w:r>
        <w:rPr/>
        <w:t xml:space="preserve">Multi-joueurs</w:t>
      </w:r>
      <w:bookmarkEnd w:id="130"/>
      <w:bookmarkEnd w:id="192"/>
    </w:p>
    <w:bookmarkStart w:name="_MV3TD_PT8H00M00S_131" w:id="131"/>
    <w:bookmarkEnd w:id="131"/>
    <w:bookmarkEnd w:id="129"/>
    <w:bookmarkStart w:name="_MV3BS_41" w:id="132"/>
    <w:p>
      <w:pPr>
        <w:pStyle w:val="Heading2"/>
      </w:pPr>
      <w:bookmarkStart w:name="_Toc44000194" w:id="193"/>
      <w:bookmarkStart w:name="BRANCH_41" w:id="133"/>
      <w:r>
        <w:rPr/>
        <w:t xml:space="preserve">Local</w:t>
      </w:r>
      <w:bookmarkEnd w:id="133"/>
      <w:bookmarkEnd w:id="193"/>
    </w:p>
    <w:bookmarkStart w:name="_MV3TD_PT8H00M00S_134" w:id="134"/>
    <w:bookmarkEnd w:id="134"/>
    <w:bookmarkEnd w:id="132"/>
    <w:bookmarkStart w:name="_MV3BS_42" w:id="135"/>
    <w:p>
      <w:pPr>
        <w:pStyle w:val="Heading3"/>
      </w:pPr>
      <w:bookmarkStart w:name="_Toc44000195" w:id="194"/>
      <w:bookmarkStart w:name="BRANCH_42" w:id="136"/>
      <w:r>
        <w:rPr/>
        <w:t xml:space="preserve">Différent contrôle selon joueur</w:t>
      </w:r>
      <w:bookmarkEnd w:id="136"/>
      <w:bookmarkEnd w:id="194"/>
    </w:p>
    <w:bookmarkStart w:name="_MV3TD_PT8H00M00S_137" w:id="137"/>
    <w:bookmarkEnd w:id="137"/>
    <w:p>
      <w:pPr>
        <w:ilvl w:val="0"/>
        <w:rPr/>
      </w:pPr>
      <w:r>
        <w:rPr/>
        <w:t xml:space="preserve">	Lors d'une partie </w:t>
      </w:r>
      <w:r>
        <w:rPr/>
        <w:t xml:space="preserve">à</w:t>
      </w:r>
      <w:r>
        <w:rPr/>
        <w:t xml:space="preserve"> plusieurs joueurs, </w:t>
      </w:r>
    </w:p>
    <w:bookmarkEnd w:id="135"/>
    <w:bookmarkStart w:name="_MV3BS_43" w:id="138"/>
    <w:p>
      <w:pPr>
        <w:pStyle w:val="Heading3"/>
      </w:pPr>
      <w:bookmarkStart w:name="_Toc44000196" w:id="195"/>
      <w:bookmarkStart w:name="BRANCH_43" w:id="139"/>
      <w:r>
        <w:rPr/>
        <w:t xml:space="preserve">Contrôle fantome</w:t>
      </w:r>
      <w:bookmarkEnd w:id="139"/>
      <w:bookmarkEnd w:id="195"/>
    </w:p>
    <w:bookmarkStart w:name="_MV3TD_PT8H00M00S_140" w:id="140"/>
    <w:bookmarkEnd w:id="140"/>
    <w:bookmarkEnd w:id="138"/>
    <w:bookmarkStart w:name="_MV3BS_44" w:id="141"/>
    <w:p>
      <w:pPr>
        <w:pStyle w:val="Heading1"/>
      </w:pPr>
      <w:bookmarkStart w:name="_Toc44000197" w:id="196"/>
      <w:bookmarkStart w:name="BRANCH_44" w:id="142"/>
      <w:r>
        <w:rPr/>
        <w:t xml:space="preserve">Affichage</w:t>
      </w:r>
      <w:bookmarkEnd w:id="142"/>
      <w:bookmarkEnd w:id="196"/>
    </w:p>
    <w:bookmarkStart w:name="_MV3TD_PT8H00M00S_143" w:id="143"/>
    <w:bookmarkEnd w:id="143"/>
    <w:bookmarkEnd w:id="141"/>
    <w:bookmarkStart w:name="_MV3BS_45" w:id="144"/>
    <w:p>
      <w:pPr>
        <w:pStyle w:val="Heading2"/>
      </w:pPr>
      <w:bookmarkStart w:name="_Toc44000198" w:id="197"/>
      <w:bookmarkStart w:name="BRANCH_45" w:id="145"/>
      <w:r>
        <w:rPr/>
        <w:t xml:space="preserve">Interface</w:t>
      </w:r>
      <w:bookmarkEnd w:id="145"/>
      <w:bookmarkEnd w:id="197"/>
    </w:p>
    <w:bookmarkStart w:name="_MV3TD_PT8H00M00S_146" w:id="146"/>
    <w:bookmarkEnd w:id="146"/>
    <w:p>
      <w:pPr>
        <w:ilvl w:val="0"/>
        <w:rPr/>
      </w:pPr>
      <w:r>
        <w:rPr/>
        <w:t xml:space="preserve">Nous utiliserons la technologie SWING en java pour les interface graphique.</w:t>
      </w:r>
    </w:p>
    <w:p>
      <w:pPr>
        <w:ilvl w:val="0"/>
        <w:rPr/>
      </w:pPr>
      <w:r>
        <w:rPr/>
        <w:t xml:space="preserve">https://www.jmdoudoux.fr/java/dej/chap-swing.htm</w:t>
      </w:r>
    </w:p>
    <w:bookmarkEnd w:id="144"/>
    <w:bookmarkStart w:name="_MV3BS_46" w:id="147"/>
    <w:p>
      <w:pPr>
        <w:pStyle w:val="Heading3"/>
      </w:pPr>
      <w:bookmarkStart w:name="_Toc44000199" w:id="198"/>
      <w:bookmarkStart w:name="BRANCH_46" w:id="148"/>
      <w:r>
        <w:rPr/>
        <w:t xml:space="preserve">Gestion des images</w:t>
      </w:r>
      <w:bookmarkEnd w:id="148"/>
      <w:bookmarkEnd w:id="198"/>
    </w:p>
    <w:bookmarkStart w:name="_MV3TD_PT8H00M00S_149" w:id="149"/>
    <w:bookmarkEnd w:id="149"/>
    <w:p>
      <w:pPr>
        <w:ilvl w:val="0"/>
        <w:rPr/>
      </w:pPr>
      <w:r>
        <w:rPr/>
        <w:t xml:space="preserve">Chaque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ment du jeu aurons une image correspondant a celui-ci. Mur, </w:t>
      </w:r>
      <w:r>
        <w:rPr/>
        <w:t xml:space="preserve">nourriture, fantôme, et bien évidement Pac-man. Les images correspondant aux </w:t>
      </w:r>
      <w:r>
        <w:rPr/>
        <w:t xml:space="preserve">murs et a la nourriture seront affich</w:t>
      </w:r>
      <w:r>
        <w:rPr/>
        <w:t xml:space="preserve">é</w:t>
      </w:r>
      <w:r>
        <w:rPr/>
        <w:t xml:space="preserve">s en fonction de la matrice s</w:t>
      </w:r>
      <w:r>
        <w:rPr/>
        <w:t xml:space="preserve">é</w:t>
      </w:r>
      <w:r>
        <w:rPr/>
        <w:t xml:space="preserve">lectionn</w:t>
      </w:r>
      <w:r>
        <w:rPr/>
        <w:t xml:space="preserve">é</w:t>
      </w:r>
      <w:r>
        <w:rPr/>
        <w:t xml:space="preserve"> pour la </w:t>
      </w:r>
      <w:r>
        <w:rPr/>
        <w:t xml:space="preserve">partie. Les images correspondant aux fantômes ainsi qu'a Pac-Man seront tout </w:t>
      </w:r>
      <w:r>
        <w:rPr/>
        <w:t xml:space="preserve">dabord affich</w:t>
      </w:r>
      <w:r>
        <w:rPr/>
        <w:t xml:space="preserve">é</w:t>
      </w:r>
      <w:r>
        <w:rPr/>
        <w:t xml:space="preserve"> a une position que nous auront d</w:t>
      </w:r>
      <w:r>
        <w:rPr/>
        <w:t xml:space="preserve">é</w:t>
      </w:r>
      <w:r>
        <w:rPr/>
        <w:t xml:space="preserve">fini puis en fonction es IA ainsi </w:t>
      </w:r>
      <w:r>
        <w:rPr/>
        <w:t xml:space="preserve">que du joueur l'emplacement des images seront mis a jour.</w:t>
      </w:r>
    </w:p>
    <w:bookmarkEnd w:id="147"/>
    <w:bookmarkStart w:name="_MV3BS_47" w:id="150"/>
    <w:p>
      <w:pPr>
        <w:pStyle w:val="Heading3"/>
      </w:pPr>
      <w:bookmarkStart w:name="_Toc44000200" w:id="199"/>
      <w:bookmarkStart w:name="BRANCH_47" w:id="151"/>
      <w:r>
        <w:rPr/>
        <w:t xml:space="preserve">Interaction</w:t>
      </w:r>
      <w:bookmarkEnd w:id="151"/>
      <w:bookmarkEnd w:id="199"/>
    </w:p>
    <w:bookmarkStart w:name="_MV3TD_PT8H00M00S_152" w:id="152"/>
    <w:bookmarkEnd w:id="152"/>
    <w:bookmarkEnd w:id="150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5DB5" w:rsidRDefault="00745DB5">
      <w:r>
        <w:separator/>
      </w:r>
    </w:p>
  </w:endnote>
  <w:endnote w:type="continuationSeparator" w:id="0">
    <w:p w:rsidR="00745DB5" w:rsidRDefault="0074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76AC" w:rsidRDefault="00D15F14">
    <w:pPr>
      <w:pStyle w:val="Footer"/>
      <w:framePr w:wrap="around" w:vAnchor="text" w:hAnchor="margin" w:xAlign="center" w:y="1"/>
    </w:pPr>
    <w:r>
      <w:fldChar w:fldCharType="begin"/>
    </w:r>
    <w:r w:rsidR="005A4BF8">
      <w:instrText xml:space="preserve">PAGE  </w:instrText>
    </w:r>
    <w:r>
      <w:fldChar w:fldCharType="end"/>
    </w:r>
  </w:p>
  <w:p w:rsidR="006376AC" w:rsidRDefault="006376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76AC" w:rsidRDefault="006376AC"/>
  <w:p w:rsidR="006376AC" w:rsidRDefault="006376AC"/>
  <w:tbl>
    <w:tblPr>
      <w:tblW w:w="9865" w:type="dxa"/>
      <w:tblLook w:val="0000" w:firstRow="0" w:lastRow="0" w:firstColumn="0" w:lastColumn="0" w:noHBand="0" w:noVBand="0"/>
    </w:tblPr>
    <w:tblGrid>
      <w:gridCol w:w="5233"/>
      <w:gridCol w:w="4673"/>
    </w:tblGrid>
    <w:tr w:rsidR="006376AC">
      <w:trPr>
        <w:trHeight w:val="177"/>
      </w:trPr>
      <w:tc>
        <w:tcPr>
          <w:tcW w:w="9865" w:type="dxa"/>
          <w:gridSpan w:val="2"/>
        </w:tcPr>
        <w:p w:rsidR="006376AC" w:rsidRDefault="009732B5">
          <w:pPr>
            <w:pStyle w:val="Footer"/>
            <w:jc w:val="center"/>
          </w:pPr>
          <w:r>
            <w:rPr>
              <w:noProof/>
              <w:lang w:val="da-DK" w:eastAsia="da-DK"/>
            </w:rPr>
            <w:drawing>
              <wp:inline distT="0" distB="0" distL="0" distR="0" wp14:anchorId="0A058D79" wp14:editId="12110059">
                <wp:extent cx="6124575" cy="66675"/>
                <wp:effectExtent l="19050" t="0" r="9525" b="0"/>
                <wp:docPr id="1" name="Picture 1" descr="footer 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oter sha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4575" cy="6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6AC">
      <w:trPr>
        <w:trHeight w:val="294"/>
      </w:trPr>
      <w:tc>
        <w:tcPr>
          <w:tcW w:w="4932" w:type="dxa"/>
          <w:vAlign w:val="center"/>
        </w:tcPr>
        <w:p w:rsidR="006376AC" w:rsidRPr="00BA1E10" w:rsidRDefault="00745DB5" w:rsidP="00BA1E10">
          <w:pPr>
            <w:pStyle w:val="Footer"/>
            <w:rPr>
              <w:rStyle w:val="PageNumber"/>
              <w:color w:val="244061" w:themeColor="accent1" w:themeShade="80"/>
            </w:rPr>
          </w:pPr>
          <w:sdt>
            <w:sdtPr>
              <w:rPr>
                <w:rStyle w:val="PageNumber"/>
                <w:color w:val="auto"/>
                <w:lang w:val="en-US"/>
              </w:rPr>
              <w:alias w:val="Title"/>
              <w:id w:val="525591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BA1E10" w:rsidRPr="00BA1E10">
                <w:rPr>
                  <w:rStyle w:val="PlaceholderText"/>
                  <w:color w:val="244061" w:themeColor="accent1" w:themeShade="80"/>
                </w:rPr>
                <w:t>[Title]</w:t>
              </w:r>
            </w:sdtContent>
          </w:sdt>
          <w:r w:rsidR="00345579" w:rsidRPr="00BA1E10">
            <w:rPr>
              <w:rStyle w:val="PageNumber"/>
              <w:color w:val="244061" w:themeColor="accent1" w:themeShade="80"/>
              <w:lang w:val="en-US"/>
            </w:rPr>
            <w:t xml:space="preserve">, </w:t>
          </w:r>
          <w:sdt>
            <w:sdtPr>
              <w:rPr>
                <w:rStyle w:val="PageNumber"/>
                <w:color w:val="auto"/>
                <w:lang w:val="en-US"/>
              </w:rPr>
              <w:alias w:val="Author"/>
              <w:id w:val="52559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7B432C">
                <w:rPr>
                  <w:rStyle w:val="PageNumber"/>
                  <w:color w:val="auto"/>
                  <w:lang w:val="en-US"/>
                </w:rPr>
                <w:t>Microsoft Office User</w:t>
              </w:r>
            </w:sdtContent>
          </w:sdt>
        </w:p>
      </w:tc>
      <w:tc>
        <w:tcPr>
          <w:tcW w:w="4933" w:type="dxa"/>
          <w:vAlign w:val="bottom"/>
        </w:tcPr>
        <w:p w:rsidR="006376AC" w:rsidRDefault="00D15F14">
          <w:pPr>
            <w:pStyle w:val="Footer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 w:rsidR="005A4BF8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331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6376AC" w:rsidRDefault="00637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5DB5" w:rsidRDefault="00745DB5">
      <w:r>
        <w:separator/>
      </w:r>
    </w:p>
  </w:footnote>
  <w:footnote w:type="continuationSeparator" w:id="0">
    <w:p w:rsidR="00745DB5" w:rsidRDefault="0074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A666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D8A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3AFE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A6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5041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6046C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6630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F24EC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6504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B07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A6F6701"/>
    <w:multiLevelType w:val="hybridMultilevel"/>
    <w:tmpl w:val="E0EEC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3E429A"/>
    <w:multiLevelType w:val="hybridMultilevel"/>
    <w:tmpl w:val="8E747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0575859"/>
    <w:multiLevelType w:val="hybridMultilevel"/>
    <w:tmpl w:val="22E030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2BE1533"/>
    <w:multiLevelType w:val="multilevel"/>
    <w:tmpl w:val="60841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456239E"/>
    <w:multiLevelType w:val="multilevel"/>
    <w:tmpl w:val="B2502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4A45AEF"/>
    <w:multiLevelType w:val="hybridMultilevel"/>
    <w:tmpl w:val="793C8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4731D8"/>
    <w:multiLevelType w:val="hybridMultilevel"/>
    <w:tmpl w:val="D2627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FC6ACF"/>
    <w:multiLevelType w:val="hybridMultilevel"/>
    <w:tmpl w:val="B7B8C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39034A"/>
    <w:multiLevelType w:val="hybridMultilevel"/>
    <w:tmpl w:val="C9C03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385EFE"/>
    <w:multiLevelType w:val="hybridMultilevel"/>
    <w:tmpl w:val="11F42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6C6D7F"/>
    <w:multiLevelType w:val="hybridMultilevel"/>
    <w:tmpl w:val="D59C80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F555B4"/>
    <w:multiLevelType w:val="hybridMultilevel"/>
    <w:tmpl w:val="5D725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F9059D1"/>
    <w:multiLevelType w:val="hybridMultilevel"/>
    <w:tmpl w:val="DA6E3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3D1046"/>
    <w:multiLevelType w:val="multilevel"/>
    <w:tmpl w:val="A364D99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 w:ascii="Arial" w:hAnsi="Arial"/>
        <w:b/>
        <w:i w:val="0"/>
        <w:color w:val="004085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 w:ascii="Arial" w:hAnsi="Arial"/>
        <w:b/>
        <w:i w:val="0"/>
        <w:color w:val="00000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1224"/>
      </w:pPr>
      <w:rPr>
        <w:rFonts w:hint="default" w:ascii="Arial" w:hAnsi="Arial"/>
        <w:b/>
        <w:i w:val="0"/>
        <w:color w:val="000000"/>
        <w:sz w:val="2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1728"/>
      </w:pPr>
      <w:rPr>
        <w:rFonts w:hint="default" w:ascii="Arial" w:hAnsi="Arial"/>
        <w:b/>
        <w:i w:val="0"/>
        <w:color w:val="000000"/>
        <w:sz w:val="2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232" w:hanging="2232"/>
      </w:pPr>
      <w:rPr>
        <w:rFonts w:hint="default" w:ascii="Arial" w:hAnsi="Arial"/>
        <w:b/>
        <w:i/>
        <w:color w:val="000000"/>
        <w:sz w:val="20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2736" w:hanging="2736"/>
      </w:pPr>
      <w:rPr>
        <w:rFonts w:hint="default" w:ascii="Arial" w:hAnsi="Arial"/>
        <w:b/>
        <w:i/>
        <w:color w:val="000000"/>
        <w:sz w:val="20"/>
      </w:rPr>
    </w:lvl>
    <w:lvl w:ilvl="6">
      <w:start w:val="1"/>
      <w:numFmt w:val="decimal"/>
      <w:suff w:val="space"/>
      <w:lvlText w:val="%1.%2.%3.%4.%5.%6.%7."/>
      <w:lvlJc w:val="left"/>
      <w:pPr>
        <w:ind w:left="3240" w:hanging="3240"/>
      </w:pPr>
      <w:rPr>
        <w:rFonts w:hint="default" w:ascii="Arial" w:hAnsi="Arial"/>
        <w:b w:val="0"/>
        <w:i/>
        <w:sz w:val="20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3744"/>
      </w:pPr>
      <w:rPr>
        <w:rFonts w:hint="default" w:ascii="Arial" w:hAnsi="Arial"/>
        <w:b w:val="0"/>
        <w:i/>
        <w:color w:val="000000"/>
        <w:sz w:val="20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4320"/>
      </w:pPr>
      <w:rPr>
        <w:rFonts w:hint="default" w:ascii="Arial" w:hAnsi="Arial"/>
        <w:b w:val="0"/>
        <w:i/>
        <w:sz w:val="20"/>
      </w:rPr>
    </w:lvl>
  </w:abstractNum>
  <w:abstractNum w:abstractNumId="24" w15:restartNumberingAfterBreak="0">
    <w:nsid w:val="64DA4C0B"/>
    <w:multiLevelType w:val="hybridMultilevel"/>
    <w:tmpl w:val="2A56A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9F48B3"/>
    <w:multiLevelType w:val="hybridMultilevel"/>
    <w:tmpl w:val="5A4C7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B76F19"/>
    <w:multiLevelType w:val="hybridMultilevel"/>
    <w:tmpl w:val="9F3C3108"/>
    <w:lvl w:ilvl="0" w:tplc="0409000F">
      <w:start w:val="1"/>
      <w:numFmt w:val="decimal"/>
      <w:lvlText w:val="%1."/>
      <w:lvlJc w:val="left"/>
      <w:pPr>
        <w:tabs>
          <w:tab w:val="num" w:pos="778"/>
        </w:tabs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8"/>
        </w:tabs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8"/>
        </w:tabs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27" w15:restartNumberingAfterBreak="0">
    <w:nsid w:val="6D181288"/>
    <w:multiLevelType w:val="hybridMultilevel"/>
    <w:tmpl w:val="4CF4C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F10004C"/>
    <w:multiLevelType w:val="hybridMultilevel"/>
    <w:tmpl w:val="02A25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29"/>
    <w:name w:val="Bullets"/>
    <w:multiLevelType w:val="multilevel"/>
    <w:lvl w:ilvl="0">
      <w:start w:val="1"/>
      <w:lvlText w:val="·"/>
      <w:numFmt w:val="bullet"/>
      <w:suff w:val="tab"/>
      <w:rPr>
        <w:rFonts w:ascii="Symbol" w:hAnsi="Symbol" w:eastAsia="Symbol" w:cs="Symbol"/>
        <w:sz w:val="24"/>
        <w:szCs w:val="24"/>
      </w:rPr>
    </w:lvl>
    <w:lvl w:ilvl="1">
      <w:start w:val="1"/>
      <w:lvlText w:val="§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2">
      <w:start w:val="1"/>
      <w:lvlText w:val="q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3">
      <w:start w:val="1"/>
      <w:lvlText w:val="¨"/>
      <w:numFmt w:val="bullet"/>
      <w:suff w:val="tab"/>
      <w:rPr>
        <w:rFonts w:ascii="Symbol" w:hAnsi="Symbol" w:eastAsia="Symbol" w:cs="Symbol"/>
        <w:sz w:val="24"/>
        <w:szCs w:val="24"/>
      </w:rPr>
    </w:lvl>
    <w:lvl w:ilvl="4">
      <w:start w:val="1"/>
      <w:lvlText w:val="v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5">
      <w:start w:val="1"/>
      <w:lvlText w:val="Ø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6">
      <w:start w:val="1"/>
      <w:lvlText w:val="ü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7">
      <w:start w:val="1"/>
      <w:lvlText w:val="·"/>
      <w:numFmt w:val="bullet"/>
      <w:suff w:val="tab"/>
      <w:rPr>
        <w:rFonts w:ascii="Symbol" w:hAnsi="Symbol" w:eastAsia="Symbol" w:cs="Symbol"/>
        <w:sz w:val="24"/>
        <w:szCs w:val="24"/>
      </w:rPr>
    </w:lvl>
    <w:lvl w:ilvl="8">
      <w:start w:val="1"/>
      <w:lvlText w:val="§"/>
      <w:numFmt w:val="bullet"/>
      <w:suff w:val="tab"/>
      <w:rPr>
        <w:rFonts w:ascii="Wingdings" w:hAnsi="Wingdings" w:eastAsia="Wingdings" w:cs="Wingdings"/>
        <w:sz w:val="24"/>
        <w:szCs w:val="24"/>
      </w:rPr>
    </w:lvl>
  </w:abstractNum>
  <w:abstractNum w:abstractNumId="30">
    <w:nsid w:val="30"/>
    <w:name w:val="Bullets"/>
    <w:multiLevelType w:val="multilevel"/>
    <w:lvl w:ilvl="0">
      <w:start w:val="1"/>
      <w:lvlText w:val="·"/>
      <w:numFmt w:val="bullet"/>
      <w:suff w:val="tab"/>
      <w:rPr>
        <w:rFonts w:ascii="Symbol" w:hAnsi="Symbol" w:eastAsia="Symbol" w:cs="Symbol"/>
        <w:sz w:val="24"/>
        <w:szCs w:val="24"/>
      </w:rPr>
    </w:lvl>
    <w:lvl w:ilvl="1">
      <w:start w:val="1"/>
      <w:lvlText w:val="§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2">
      <w:start w:val="1"/>
      <w:lvlText w:val="q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3">
      <w:start w:val="1"/>
      <w:lvlText w:val="¨"/>
      <w:numFmt w:val="bullet"/>
      <w:suff w:val="tab"/>
      <w:rPr>
        <w:rFonts w:ascii="Symbol" w:hAnsi="Symbol" w:eastAsia="Symbol" w:cs="Symbol"/>
        <w:sz w:val="24"/>
        <w:szCs w:val="24"/>
      </w:rPr>
    </w:lvl>
    <w:lvl w:ilvl="4">
      <w:start w:val="1"/>
      <w:lvlText w:val="v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5">
      <w:start w:val="1"/>
      <w:lvlText w:val="Ø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6">
      <w:start w:val="1"/>
      <w:lvlText w:val="ü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7">
      <w:start w:val="1"/>
      <w:lvlText w:val="·"/>
      <w:numFmt w:val="bullet"/>
      <w:suff w:val="tab"/>
      <w:rPr>
        <w:rFonts w:ascii="Symbol" w:hAnsi="Symbol" w:eastAsia="Symbol" w:cs="Symbol"/>
        <w:sz w:val="24"/>
        <w:szCs w:val="24"/>
      </w:rPr>
    </w:lvl>
    <w:lvl w:ilvl="8">
      <w:start w:val="1"/>
      <w:lvlText w:val="§"/>
      <w:numFmt w:val="bullet"/>
      <w:suff w:val="tab"/>
      <w:rPr>
        <w:rFonts w:ascii="Wingdings" w:hAnsi="Wingdings" w:eastAsia="Wingdings" w:cs="Wingdings"/>
        <w:sz w:val="24"/>
        <w:szCs w:val="24"/>
      </w:rPr>
    </w:lvl>
  </w:abstractNum>
  <w:abstractNum w:abstractNumId="31">
    <w:nsid w:val="31"/>
    <w:name w:val="Bullets"/>
    <w:multiLevelType w:val="multilevel"/>
    <w:lvl w:ilvl="0">
      <w:start w:val="1"/>
      <w:lvlText w:val="·"/>
      <w:numFmt w:val="bullet"/>
      <w:suff w:val="tab"/>
      <w:rPr>
        <w:rFonts w:ascii="Symbol" w:hAnsi="Symbol" w:eastAsia="Symbol" w:cs="Symbol"/>
        <w:sz w:val="24"/>
        <w:szCs w:val="24"/>
      </w:rPr>
    </w:lvl>
    <w:lvl w:ilvl="1">
      <w:start w:val="1"/>
      <w:lvlText w:val="§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2">
      <w:start w:val="1"/>
      <w:lvlText w:val="q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3">
      <w:start w:val="1"/>
      <w:lvlText w:val="¨"/>
      <w:numFmt w:val="bullet"/>
      <w:suff w:val="tab"/>
      <w:rPr>
        <w:rFonts w:ascii="Symbol" w:hAnsi="Symbol" w:eastAsia="Symbol" w:cs="Symbol"/>
        <w:sz w:val="24"/>
        <w:szCs w:val="24"/>
      </w:rPr>
    </w:lvl>
    <w:lvl w:ilvl="4">
      <w:start w:val="1"/>
      <w:lvlText w:val="v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5">
      <w:start w:val="1"/>
      <w:lvlText w:val="Ø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6">
      <w:start w:val="1"/>
      <w:lvlText w:val="ü"/>
      <w:numFmt w:val="bullet"/>
      <w:suff w:val="tab"/>
      <w:rPr>
        <w:rFonts w:ascii="Wingdings" w:hAnsi="Wingdings" w:eastAsia="Wingdings" w:cs="Wingdings"/>
        <w:sz w:val="24"/>
        <w:szCs w:val="24"/>
      </w:rPr>
    </w:lvl>
    <w:lvl w:ilvl="7">
      <w:start w:val="1"/>
      <w:lvlText w:val="·"/>
      <w:numFmt w:val="bullet"/>
      <w:suff w:val="tab"/>
      <w:rPr>
        <w:rFonts w:ascii="Symbol" w:hAnsi="Symbol" w:eastAsia="Symbol" w:cs="Symbol"/>
        <w:sz w:val="24"/>
        <w:szCs w:val="24"/>
      </w:rPr>
    </w:lvl>
    <w:lvl w:ilvl="8">
      <w:start w:val="1"/>
      <w:lvlText w:val="§"/>
      <w:numFmt w:val="bullet"/>
      <w:suff w:val="tab"/>
      <w:rPr>
        <w:rFonts w:ascii="Wingdings" w:hAnsi="Wingdings" w:eastAsia="Wingdings" w:cs="Wingdings"/>
        <w:sz w:val="24"/>
        <w:szCs w:val="24"/>
      </w:rPr>
    </w:lvl>
  </w:abstractNum>
  <w:num w:numId="1">
    <w:abstractNumId w:val="21"/>
  </w:num>
  <w:num w:numId="2">
    <w:abstractNumId w:val="13"/>
  </w:num>
  <w:num w:numId="3">
    <w:abstractNumId w:val="14"/>
  </w:num>
  <w:num w:numId="4">
    <w:abstractNumId w:val="23"/>
  </w:num>
  <w:num w:numId="5">
    <w:abstractNumId w:val="24"/>
  </w:num>
  <w:num w:numId="6">
    <w:abstractNumId w:val="16"/>
  </w:num>
  <w:num w:numId="7">
    <w:abstractNumId w:val="10"/>
  </w:num>
  <w:num w:numId="8">
    <w:abstractNumId w:val="11"/>
  </w:num>
  <w:num w:numId="9">
    <w:abstractNumId w:val="28"/>
  </w:num>
  <w:num w:numId="10">
    <w:abstractNumId w:val="25"/>
  </w:num>
  <w:num w:numId="11">
    <w:abstractNumId w:val="22"/>
  </w:num>
  <w:num w:numId="12">
    <w:abstractNumId w:val="19"/>
  </w:num>
  <w:num w:numId="13">
    <w:abstractNumId w:val="12"/>
  </w:num>
  <w:num w:numId="14">
    <w:abstractNumId w:val="20"/>
  </w:num>
  <w:num w:numId="15">
    <w:abstractNumId w:val="15"/>
  </w:num>
  <w:num w:numId="16">
    <w:abstractNumId w:val="27"/>
  </w:num>
  <w:num w:numId="17">
    <w:abstractNumId w:val="26"/>
  </w:num>
  <w:num w:numId="18">
    <w:abstractNumId w:val="17"/>
  </w:num>
  <w:num w:numId="19">
    <w:abstractNumId w:val="1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3"/>
  </w:num>
  <w:num w:numId="31">
    <w:abstractNumId w:val="29"/>
    <w:lvlOverride w:ilvl="0">
      <w:startOverride w:val="1"/>
      <w:lvl w:ilvl="0">
        <w:start w:val="1"/>
        <w:lvlText w:val="·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1">
      <w:startOverride w:val="1"/>
      <w:lvl w:ilvl="1">
        <w:start w:val="1"/>
        <w:lvlText w:val="§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2">
      <w:startOverride w:val="1"/>
      <w:lvl w:ilvl="2">
        <w:start w:val="1"/>
        <w:lvlText w:val="q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3">
      <w:startOverride w:val="1"/>
      <w:lvl w:ilvl="3">
        <w:start w:val="1"/>
        <w:lvlText w:val="¨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4">
      <w:startOverride w:val="1"/>
      <w:lvl w:ilvl="4">
        <w:start w:val="1"/>
        <w:lvlText w:val="v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5">
      <w:startOverride w:val="1"/>
      <w:lvl w:ilvl="5">
        <w:start w:val="1"/>
        <w:lvlText w:val="Ø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6">
      <w:startOverride w:val="1"/>
      <w:lvl w:ilvl="6">
        <w:start w:val="1"/>
        <w:lvlText w:val="ü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8">
      <w:startOverride w:val="1"/>
      <w:lvl w:ilvl="8">
        <w:start w:val="1"/>
        <w:lvlText w:val="§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</w:num>
  <w:num w:numId="32">
    <w:abstractNumId w:val="30"/>
    <w:lvlOverride w:ilvl="0">
      <w:startOverride w:val="1"/>
      <w:lvl w:ilvl="0">
        <w:start w:val="1"/>
        <w:lvlText w:val="·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1">
      <w:startOverride w:val="1"/>
      <w:lvl w:ilvl="1">
        <w:start w:val="1"/>
        <w:lvlText w:val="§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2">
      <w:startOverride w:val="1"/>
      <w:lvl w:ilvl="2">
        <w:start w:val="1"/>
        <w:lvlText w:val="q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3">
      <w:startOverride w:val="1"/>
      <w:lvl w:ilvl="3">
        <w:start w:val="1"/>
        <w:lvlText w:val="¨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4">
      <w:startOverride w:val="1"/>
      <w:lvl w:ilvl="4">
        <w:start w:val="1"/>
        <w:lvlText w:val="v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5">
      <w:startOverride w:val="1"/>
      <w:lvl w:ilvl="5">
        <w:start w:val="1"/>
        <w:lvlText w:val="Ø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6">
      <w:startOverride w:val="1"/>
      <w:lvl w:ilvl="6">
        <w:start w:val="1"/>
        <w:lvlText w:val="ü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8">
      <w:startOverride w:val="1"/>
      <w:lvl w:ilvl="8">
        <w:start w:val="1"/>
        <w:lvlText w:val="§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</w:num>
  <w:num w:numId="33">
    <w:abstractNumId w:val="31"/>
    <w:lvlOverride w:ilvl="0">
      <w:startOverride w:val="1"/>
      <w:lvl w:ilvl="0">
        <w:start w:val="1"/>
        <w:lvlText w:val="·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1">
      <w:startOverride w:val="1"/>
      <w:lvl w:ilvl="1">
        <w:start w:val="1"/>
        <w:lvlText w:val="§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2">
      <w:startOverride w:val="1"/>
      <w:lvl w:ilvl="2">
        <w:start w:val="1"/>
        <w:lvlText w:val="q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3">
      <w:startOverride w:val="1"/>
      <w:lvl w:ilvl="3">
        <w:start w:val="1"/>
        <w:lvlText w:val="¨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4">
      <w:startOverride w:val="1"/>
      <w:lvl w:ilvl="4">
        <w:start w:val="1"/>
        <w:lvlText w:val="v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5">
      <w:startOverride w:val="1"/>
      <w:lvl w:ilvl="5">
        <w:start w:val="1"/>
        <w:lvlText w:val="Ø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6">
      <w:startOverride w:val="1"/>
      <w:lvl w:ilvl="6">
        <w:start w:val="1"/>
        <w:lvlText w:val="ü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Symbol" w:hAnsi="Symbol" w:eastAsia="Symbol" w:cs="Symbol"/>
          <w:sz w:val="24"/>
          <w:szCs w:val="24"/>
        </w:rPr>
      </w:lvl>
    </w:lvlOverride>
    <w:lvlOverride w:ilvl="8">
      <w:startOverride w:val="1"/>
      <w:lvl w:ilvl="8">
        <w:start w:val="1"/>
        <w:lvlText w:val="§"/>
        <w:numFmt w:val="bullet"/>
        <w:suff w:val="tab"/>
        <w:rPr>
          <w:rFonts w:ascii="Wingdings" w:hAnsi="Wingdings" w:eastAsia="Wingdings" w:cs="Wingdings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defaultTabStop w:val="720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C"/>
    <w:rsid w:val="000D320D"/>
    <w:rsid w:val="00132713"/>
    <w:rsid w:val="001D66F2"/>
    <w:rsid w:val="002D02CC"/>
    <w:rsid w:val="002E070C"/>
    <w:rsid w:val="00345579"/>
    <w:rsid w:val="003A4C50"/>
    <w:rsid w:val="00422B2E"/>
    <w:rsid w:val="004433A5"/>
    <w:rsid w:val="004C13DB"/>
    <w:rsid w:val="005A4BF8"/>
    <w:rsid w:val="00630375"/>
    <w:rsid w:val="006376AC"/>
    <w:rsid w:val="00653317"/>
    <w:rsid w:val="00670829"/>
    <w:rsid w:val="006A57C6"/>
    <w:rsid w:val="006C55A2"/>
    <w:rsid w:val="00721C62"/>
    <w:rsid w:val="00745DB5"/>
    <w:rsid w:val="00767F13"/>
    <w:rsid w:val="007B432C"/>
    <w:rsid w:val="007D2E51"/>
    <w:rsid w:val="00885A09"/>
    <w:rsid w:val="008861B9"/>
    <w:rsid w:val="008B22CB"/>
    <w:rsid w:val="009046D9"/>
    <w:rsid w:val="009732B5"/>
    <w:rsid w:val="00B553D3"/>
    <w:rsid w:val="00B972B0"/>
    <w:rsid w:val="00BA1E10"/>
    <w:rsid w:val="00C0692C"/>
    <w:rsid w:val="00D15F14"/>
    <w:rsid w:val="00D43C38"/>
    <w:rsid w:val="00D74F1A"/>
    <w:rsid w:val="00D96E39"/>
    <w:rsid w:val="00DF6CFC"/>
    <w:rsid w:val="00E16214"/>
    <w:rsid w:val="00E65F13"/>
    <w:rsid w:val="00E70D1C"/>
    <w:rsid w:val="00E95D6D"/>
    <w:rsid w:val="00F1461F"/>
    <w:rsid w:val="00FB195B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38"/>
    <w:rPr>
      <w:rFonts w:ascii="Arial" w:hAnsi="Arial"/>
      <w:szCs w:val="24"/>
      <w:lang w:val="fr-FR" w:eastAsia="en-US"/>
    </w:rPr>
  </w:style>
  <w:style w:type="paragraph" w:styleId="Heading1">
    <w:name w:val="heading 1"/>
    <w:basedOn w:val="Normal"/>
    <w:next w:val="Normal"/>
    <w:autoRedefine/>
    <w:qFormat/>
    <w:rsid w:val="007B432C"/>
    <w:pPr>
      <w:numPr>
        <w:numId w:val="30"/>
      </w:numPr>
      <w:pBdr>
        <w:top w:val="single" w:sz="24" w:space="1" w:color="789DCC"/>
      </w:pBdr>
      <w:shd w:val="clear" w:color="auto" w:fill="D6E2F2"/>
      <w:spacing w:before="300" w:after="200"/>
      <w:ind w:left="357" w:hanging="357"/>
      <w:outlineLvl w:val="0"/>
    </w:pPr>
    <w:rPr>
      <w:rFonts w:cs="Arial"/>
      <w:b/>
      <w:bCs/>
      <w:color w:val="004085"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7B432C"/>
    <w:pPr>
      <w:numPr>
        <w:ilvl w:val="1"/>
        <w:numId w:val="30"/>
      </w:numPr>
      <w:spacing w:before="220" w:after="40"/>
      <w:ind w:left="794" w:hanging="794"/>
      <w:outlineLvl w:val="1"/>
    </w:pPr>
    <w:rPr>
      <w:rFonts w:cs="Arial"/>
      <w:b/>
      <w:bCs/>
      <w:iCs/>
      <w:color w:val="000000"/>
      <w:sz w:val="24"/>
      <w:szCs w:val="28"/>
    </w:rPr>
  </w:style>
  <w:style w:type="paragraph" w:styleId="Heading3">
    <w:name w:val="heading 3"/>
    <w:basedOn w:val="Normal"/>
    <w:next w:val="Normal"/>
    <w:qFormat/>
    <w:rsid w:val="007B432C"/>
    <w:pPr>
      <w:numPr>
        <w:ilvl w:val="2"/>
        <w:numId w:val="30"/>
      </w:numPr>
      <w:spacing w:before="160" w:after="40"/>
      <w:ind w:left="1225" w:hanging="1225"/>
      <w:outlineLvl w:val="2"/>
    </w:pPr>
    <w:rPr>
      <w:rFonts w:cs="Arial"/>
      <w:b/>
      <w:bCs/>
      <w:color w:val="000000"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B432C"/>
    <w:pPr>
      <w:numPr>
        <w:ilvl w:val="3"/>
        <w:numId w:val="30"/>
      </w:numPr>
      <w:spacing w:before="120" w:after="40"/>
      <w:ind w:left="1729" w:hanging="1729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autoRedefine/>
    <w:qFormat/>
    <w:rsid w:val="007B432C"/>
    <w:pPr>
      <w:numPr>
        <w:ilvl w:val="4"/>
        <w:numId w:val="30"/>
      </w:numPr>
      <w:spacing w:before="120" w:after="40"/>
      <w:ind w:left="2234" w:hanging="2234"/>
      <w:outlineLvl w:val="4"/>
    </w:pPr>
    <w:rPr>
      <w:bCs/>
    </w:rPr>
  </w:style>
  <w:style w:type="paragraph" w:styleId="Heading6">
    <w:name w:val="heading 6"/>
    <w:basedOn w:val="Normal"/>
    <w:next w:val="Normal"/>
    <w:autoRedefine/>
    <w:qFormat/>
    <w:rsid w:val="007B432C"/>
    <w:pPr>
      <w:numPr>
        <w:ilvl w:val="5"/>
        <w:numId w:val="30"/>
      </w:numPr>
      <w:spacing w:before="120" w:after="60"/>
      <w:ind w:left="2739" w:hanging="2739"/>
      <w:outlineLvl w:val="5"/>
    </w:pPr>
    <w:rPr>
      <w:bCs/>
      <w:i/>
      <w:color w:val="000000"/>
    </w:rPr>
  </w:style>
  <w:style w:type="paragraph" w:styleId="Heading7">
    <w:name w:val="heading 7"/>
    <w:basedOn w:val="Normal"/>
    <w:next w:val="Normal"/>
    <w:qFormat/>
    <w:rsid w:val="002E070C"/>
    <w:pPr>
      <w:spacing w:before="100" w:after="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2E070C"/>
    <w:pPr>
      <w:spacing w:before="100" w:after="2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070C"/>
    <w:pPr>
      <w:spacing w:before="100" w:after="20"/>
      <w:outlineLvl w:val="8"/>
    </w:pPr>
    <w:rPr>
      <w:rFonts w:cs="Arial"/>
      <w:i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8B22CB"/>
    <w:pPr>
      <w:spacing w:before="200" w:after="40"/>
    </w:pPr>
    <w:rPr>
      <w:b/>
      <w:noProof/>
      <w:color w:val="004085"/>
      <w:sz w:val="24"/>
      <w:szCs w:val="28"/>
    </w:rPr>
  </w:style>
  <w:style w:type="paragraph" w:styleId="TOC2">
    <w:name w:val="toc 2"/>
    <w:basedOn w:val="Normal"/>
    <w:next w:val="Normal"/>
    <w:autoRedefine/>
    <w:rsid w:val="006376AC"/>
    <w:pPr>
      <w:ind w:left="240"/>
    </w:pPr>
  </w:style>
  <w:style w:type="paragraph" w:styleId="TOC3">
    <w:name w:val="toc 3"/>
    <w:basedOn w:val="Normal"/>
    <w:next w:val="Normal"/>
    <w:autoRedefine/>
    <w:rsid w:val="006376AC"/>
    <w:pPr>
      <w:ind w:left="480"/>
    </w:pPr>
  </w:style>
  <w:style w:type="paragraph" w:styleId="TOC4">
    <w:name w:val="toc 4"/>
    <w:basedOn w:val="Normal"/>
    <w:next w:val="Normal"/>
    <w:autoRedefine/>
    <w:rsid w:val="006376AC"/>
    <w:pPr>
      <w:ind w:left="720"/>
    </w:pPr>
  </w:style>
  <w:style w:type="paragraph" w:styleId="TOC5">
    <w:name w:val="toc 5"/>
    <w:basedOn w:val="Normal"/>
    <w:next w:val="Normal"/>
    <w:autoRedefine/>
    <w:rsid w:val="006376AC"/>
    <w:pPr>
      <w:ind w:left="960"/>
    </w:pPr>
  </w:style>
  <w:style w:type="paragraph" w:styleId="TOC6">
    <w:name w:val="toc 6"/>
    <w:basedOn w:val="Normal"/>
    <w:next w:val="Normal"/>
    <w:autoRedefine/>
    <w:rsid w:val="006376AC"/>
    <w:pPr>
      <w:ind w:left="1200"/>
    </w:pPr>
  </w:style>
  <w:style w:type="paragraph" w:styleId="TOC7">
    <w:name w:val="toc 7"/>
    <w:basedOn w:val="Normal"/>
    <w:next w:val="Normal"/>
    <w:autoRedefine/>
    <w:rsid w:val="006376AC"/>
    <w:pPr>
      <w:ind w:left="1440"/>
    </w:pPr>
  </w:style>
  <w:style w:type="paragraph" w:styleId="TOC8">
    <w:name w:val="toc 8"/>
    <w:basedOn w:val="Normal"/>
    <w:next w:val="Normal"/>
    <w:autoRedefine/>
    <w:rsid w:val="006376AC"/>
    <w:pPr>
      <w:ind w:left="1680"/>
    </w:pPr>
  </w:style>
  <w:style w:type="paragraph" w:styleId="TOC9">
    <w:name w:val="toc 9"/>
    <w:basedOn w:val="Normal"/>
    <w:next w:val="Normal"/>
    <w:autoRedefine/>
    <w:rsid w:val="006376AC"/>
    <w:pPr>
      <w:ind w:left="1920"/>
    </w:pPr>
  </w:style>
  <w:style w:type="character" w:styleId="Hyperlink">
    <w:name w:val="Hyperlink"/>
    <w:basedOn w:val="DefaultParagraphFont"/>
    <w:semiHidden/>
    <w:rsid w:val="006376AC"/>
    <w:rPr>
      <w:rFonts w:ascii="Arial" w:hAnsi="Arial"/>
      <w:color w:val="0000FF"/>
      <w:sz w:val="20"/>
      <w:u w:val="single" w:color="0000FF"/>
    </w:rPr>
  </w:style>
  <w:style w:type="paragraph" w:styleId="Title">
    <w:name w:val="Title"/>
    <w:basedOn w:val="Normal"/>
    <w:autoRedefine/>
    <w:qFormat/>
    <w:rsid w:val="006376AC"/>
    <w:pPr>
      <w:pBdr>
        <w:top w:val="single" w:sz="18" w:space="3" w:color="004085"/>
        <w:left w:val="single" w:sz="18" w:space="4" w:color="004085"/>
        <w:bottom w:val="single" w:sz="48" w:space="6" w:color="789DCC"/>
        <w:right w:val="single" w:sz="18" w:space="4" w:color="004085"/>
      </w:pBdr>
      <w:shd w:val="clear" w:color="auto" w:fill="004085"/>
      <w:overflowPunct w:val="0"/>
      <w:autoSpaceDE w:val="0"/>
      <w:autoSpaceDN w:val="0"/>
      <w:adjustRightInd w:val="0"/>
      <w:spacing w:after="760"/>
      <w:textAlignment w:val="baseline"/>
    </w:pPr>
    <w:rPr>
      <w:b/>
      <w:color w:val="FFFFFF"/>
      <w:kern w:val="28"/>
      <w:sz w:val="34"/>
      <w:szCs w:val="20"/>
      <w:lang w:val="fr-FR"/>
    </w:rPr>
  </w:style>
  <w:style w:type="paragraph" w:styleId="Header">
    <w:name w:val="header"/>
    <w:basedOn w:val="Normal"/>
    <w:semiHidden/>
    <w:rsid w:val="006376AC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semiHidden/>
    <w:rsid w:val="006376AC"/>
    <w:rPr>
      <w:rFonts w:ascii="Arial" w:hAnsi="Arial"/>
      <w:color w:val="800080"/>
      <w:sz w:val="20"/>
      <w:u w:val="single" w:color="800080"/>
    </w:rPr>
  </w:style>
  <w:style w:type="paragraph" w:styleId="Footer">
    <w:name w:val="footer"/>
    <w:basedOn w:val="Normal"/>
    <w:semiHidden/>
    <w:rsid w:val="006376AC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6376AC"/>
    <w:rPr>
      <w:szCs w:val="20"/>
    </w:rPr>
  </w:style>
  <w:style w:type="character" w:styleId="PageNumber">
    <w:name w:val="page number"/>
    <w:basedOn w:val="DefaultParagraphFont"/>
    <w:semiHidden/>
    <w:rsid w:val="006376AC"/>
    <w:rPr>
      <w:rFonts w:ascii="Arial" w:hAnsi="Arial"/>
      <w:color w:val="004085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1C"/>
    <w:rPr>
      <w:rFonts w:ascii="Tahoma" w:hAnsi="Tahoma" w:cs="Tahoma"/>
      <w:sz w:val="16"/>
      <w:szCs w:val="16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BA1E10"/>
    <w:rPr>
      <w:color w:val="808080"/>
    </w:rPr>
  </w:style>
  <w:style w:type="table" w:customStyle="1" w:styleId="TaskInfo">
    <w:name w:val="TaskInfo"/>
    <w:basedOn w:val="TableNormal"/>
    <w:uiPriority w:val="99"/>
    <w:qFormat/>
    <w:rsid w:val="00132713"/>
    <w:rPr>
      <w:rFonts w:ascii="Calibri" w:eastAsiaTheme="minorHAnsi" w:hAnsi="Calibri" w:cstheme="minorBidi"/>
      <w:color w:val="7F7F7F" w:themeColor="text1" w:themeTint="80"/>
      <w:sz w:val="22"/>
      <w:szCs w:val="22"/>
      <w:lang w:val="fr-FR" w:eastAsia="en-US"/>
    </w:rPr>
    <w:tblPr>
      <w:tblBorders>
        <w:top w:val="dotted" w:sz="8" w:space="0" w:color="FFFFFF" w:themeColor="background1"/>
        <w:left w:val="dotted" w:sz="8" w:space="0" w:color="FFFFFF" w:themeColor="background1"/>
        <w:bottom w:val="dotted" w:sz="8" w:space="0" w:color="FFFFFF" w:themeColor="background1"/>
        <w:right w:val="dotted" w:sz="8" w:space="0" w:color="FFFFFF" w:themeColor="background1"/>
        <w:insideH w:val="dotted" w:sz="8" w:space="0" w:color="FFFFFF" w:themeColor="background1"/>
        <w:insideV w:val="dotted" w:sz="8" w:space="0" w:color="FFFFFF" w:themeColor="background1"/>
      </w:tblBorders>
    </w:tblPr>
    <w:tcPr>
      <w:shd w:val="clear" w:color="auto" w:fill="F2F2F2" w:themeFill="background1" w:themeFillShade="F2"/>
    </w:tc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omments" Target="comments.xml" Id="rId12" /><Relationship Type="http://schemas.openxmlformats.org/officeDocument/2006/relationships/image" Target="media/pic00001.png" Id="rId13" /><Relationship Type="http://schemas.openxmlformats.org/officeDocument/2006/relationships/image" Target="media/pic00002.png" Id="rId14" /><Relationship Type="http://schemas.openxmlformats.org/officeDocument/2006/relationships/image" Target="media/pic00003.png" Id="rId15" /><Relationship Type="http://schemas.openxmlformats.org/officeDocument/2006/relationships/image" Target="media/pic00004.jpg" Id="rId18" /><Relationship Type="http://schemas.openxmlformats.org/officeDocument/2006/relationships/image" Target="media/pic00005.png" Id="rId20" /><Relationship Type="http://schemas.openxmlformats.org/officeDocument/2006/relationships/image" Target="media/pic00006.png" Id="rId22" /><Relationship Type="http://schemas.openxmlformats.org/officeDocument/2006/relationships/image" Target="media/pic00007.png" Id="rId27" /><Relationship Type="http://schemas.openxmlformats.org/officeDocument/2006/relationships/customXml" Target="../customXml/item1.xml" Id="rId35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AE19ACFF833847B916D81ACF4B3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11DFE-6BDB-9F47-B894-CB19C2031D6A}"/>
      </w:docPartPr>
      <w:docPartBody>
        <w:p w:rsidR="00000000" w:rsidRDefault="00C25534">
          <w:pPr>
            <w:pStyle w:val="3DAE19ACFF833847B916D81ACF4B31C0"/>
          </w:pPr>
          <w:r>
            <w:rPr>
              <w:rStyle w:val="PlaceholderText"/>
            </w:rPr>
            <w:t>Pac-man</w:t>
          </w:r>
        </w:p>
      </w:docPartBody>
    </w:docPart>
    <w:docPart>
      <w:docPartPr>
        <w:name w:val="936EB73D3921114DBE7B22E6EE501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A9B9-699E-9841-85C8-FAECEF4D4BDA}"/>
      </w:docPartPr>
      <w:docPartBody>
        <w:p w:rsidR="00000000" w:rsidRDefault="00C25534">
          <w:pPr>
            <w:pStyle w:val="936EB73D3921114DBE7B22E6EE501599"/>
          </w:pPr>
          <w:r>
            <w:rPr>
              <w:rStyle w:val="PlaceholderText"/>
            </w:rPr>
            <w:t>Sandric Courant</w:t>
          </w:r>
        </w:p>
      </w:docPartBody>
    </w:docPart>
    <w:docPart>
      <w:docPartPr>
        <w:name w:val="1E3E48F3AEF27B4980871333E536D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711BD-8369-F442-9ED2-B5A6A6D97AE2}"/>
      </w:docPartPr>
      <w:docPartBody>
        <w:p w:rsidR="00000000" w:rsidRDefault="00C25534">
          <w:pPr>
            <w:pStyle w:val="1E3E48F3AEF27B4980871333E536D446"/>
          </w:pPr>
          <w:r>
            <w:rPr>
              <w:rStyle w:val="PlaceholderText"/>
            </w:rPr>
            <w:t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34"/>
    <w:rsid w:val="00C2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3DAE19ACFF833847B916D81ACF4B31C0">
    <w:name w:val="3DAE19ACFF833847B916D81ACF4B31C0"/>
  </w:style>
  <w:style w:type="paragraph" w:customStyle="1" w:styleId="936EB73D3921114DBE7B22E6EE501599">
    <w:name w:val="936EB73D3921114DBE7B22E6EE501599"/>
  </w:style>
  <w:style w:type="paragraph" w:customStyle="1" w:styleId="1E3E48F3AEF27B4980871333E536D446">
    <w:name w:val="1E3E48F3AEF27B4980871333E536D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Props1.xml.rels><?xml version="1.0" encoding="UTF-8" standalone="yes"?>
<Relationships xmlns="http://schemas.openxmlformats.org/package/2006/relationships">
<Relationship Id="rId1" Type="http://schemas.openxmlformats.org/officeDocument/2006/relationships/customXmlProps" Target="../customXml/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">
</b:Sources>
</file>

<file path=customXml/itemProps1.xml><?xml version="1.0" encoding="utf-8"?>
<ds:datastoreItem xmlns:ds="http://schemas.openxmlformats.org/officeDocument/2006/customXml" ds:itemID="{A6A1E3F2-C13C-475C-9735-0156A613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template04-fixed.dotx</Template>
  <TotalTime>3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16.0000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cp:lastPrinted>2003-08-22T15:45:00Z</cp:lastPrinted>
  <dc:creator>Sandric Courant</dc:creator>
  <cp:keywords/>
  <dc:description/>
  <cp:category/>
  <dc:subject/>
  <dc:title>Pac-man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